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5E2" w:rsidRDefault="00D036EE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7.55pt;height:470.35pt">
            <v:imagedata r:id="rId6" o:title="Hexpart1"/>
          </v:shape>
        </w:pict>
      </w:r>
      <w:bookmarkEnd w:id="0"/>
      <w:r>
        <w:lastRenderedPageBreak/>
        <w:pict>
          <v:shape id="_x0000_i1035" type="#_x0000_t75" style="width:467.55pt;height:396.45pt">
            <v:imagedata r:id="rId7" o:title="Hexpart2"/>
          </v:shape>
        </w:pict>
      </w:r>
      <w:r>
        <w:lastRenderedPageBreak/>
        <w:pict>
          <v:shape id="_x0000_i1036" type="#_x0000_t75" style="width:467.55pt;height:389.9pt">
            <v:imagedata r:id="rId8" o:title="Hexpart3"/>
          </v:shape>
        </w:pict>
      </w:r>
      <w:r>
        <w:lastRenderedPageBreak/>
        <w:pict>
          <v:shape id="_x0000_i1037" type="#_x0000_t75" style="width:467.55pt;height:335.7pt">
            <v:imagedata r:id="rId9" o:title="Hexpart4"/>
          </v:shape>
        </w:pict>
      </w:r>
    </w:p>
    <w:sectPr w:rsidR="00284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6EE" w:rsidRDefault="00D036EE" w:rsidP="00D036EE">
      <w:pPr>
        <w:spacing w:after="0" w:line="240" w:lineRule="auto"/>
      </w:pPr>
      <w:r>
        <w:separator/>
      </w:r>
    </w:p>
  </w:endnote>
  <w:endnote w:type="continuationSeparator" w:id="0">
    <w:p w:rsidR="00D036EE" w:rsidRDefault="00D036EE" w:rsidP="00D03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6EE" w:rsidRDefault="00D036EE" w:rsidP="00D036EE">
      <w:pPr>
        <w:spacing w:after="0" w:line="240" w:lineRule="auto"/>
      </w:pPr>
      <w:r>
        <w:separator/>
      </w:r>
    </w:p>
  </w:footnote>
  <w:footnote w:type="continuationSeparator" w:id="0">
    <w:p w:rsidR="00D036EE" w:rsidRDefault="00D036EE" w:rsidP="00D036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EE"/>
    <w:rsid w:val="00D036EE"/>
    <w:rsid w:val="00E244A5"/>
    <w:rsid w:val="00FB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1BE9"/>
  <w15:chartTrackingRefBased/>
  <w15:docId w15:val="{41D77418-ADAB-447C-A648-A348BBCD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6EE"/>
  </w:style>
  <w:style w:type="paragraph" w:styleId="Footer">
    <w:name w:val="footer"/>
    <w:basedOn w:val="Normal"/>
    <w:link w:val="FooterChar"/>
    <w:uiPriority w:val="99"/>
    <w:unhideWhenUsed/>
    <w:rsid w:val="00D03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6EE"/>
  </w:style>
  <w:style w:type="paragraph" w:styleId="BalloonText">
    <w:name w:val="Balloon Text"/>
    <w:basedOn w:val="Normal"/>
    <w:link w:val="BalloonTextChar"/>
    <w:uiPriority w:val="99"/>
    <w:semiHidden/>
    <w:unhideWhenUsed/>
    <w:rsid w:val="00D036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6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9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19F8FA8A</Template>
  <TotalTime>8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Kulakevich</dc:creator>
  <cp:keywords/>
  <dc:description/>
  <cp:lastModifiedBy>Artem Kulakevich</cp:lastModifiedBy>
  <cp:revision>1</cp:revision>
  <cp:lastPrinted>2019-02-07T23:48:00Z</cp:lastPrinted>
  <dcterms:created xsi:type="dcterms:W3CDTF">2019-02-07T23:41:00Z</dcterms:created>
  <dcterms:modified xsi:type="dcterms:W3CDTF">2019-02-07T23:49:00Z</dcterms:modified>
</cp:coreProperties>
</file>