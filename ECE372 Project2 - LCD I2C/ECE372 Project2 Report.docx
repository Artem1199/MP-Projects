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34" w:rsidRDefault="000C7834" w:rsidP="000C7834">
      <w:pPr>
        <w:pStyle w:val="Title"/>
      </w:pPr>
      <w:r>
        <w:t xml:space="preserve">I2C DRIVER FOR NEWHAVEN DISPLAY </w:t>
      </w:r>
    </w:p>
    <w:p w:rsidR="000C7834" w:rsidRDefault="000C7834" w:rsidP="000C7834"/>
    <w:p w:rsidR="000C7834" w:rsidRDefault="000C7834" w:rsidP="000C7834"/>
    <w:p w:rsidR="000C7834" w:rsidRDefault="000C7834" w:rsidP="000C7834"/>
    <w:p w:rsidR="000C7834" w:rsidRDefault="006C712F" w:rsidP="000C7834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83185</wp:posOffset>
            </wp:positionV>
            <wp:extent cx="5934075" cy="3067050"/>
            <wp:effectExtent l="0" t="0" r="9525" b="0"/>
            <wp:wrapNone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Pr="000C7834" w:rsidRDefault="000C7834" w:rsidP="000C7834">
      <w:pPr>
        <w:rPr>
          <w:b/>
        </w:rPr>
      </w:pPr>
      <w:r w:rsidRPr="000C7834">
        <w:rPr>
          <w:b/>
        </w:rPr>
        <w:t>Artem Kulakevich</w:t>
      </w:r>
    </w:p>
    <w:p w:rsidR="000C7834" w:rsidRPr="000C7834" w:rsidRDefault="000C7834" w:rsidP="000C7834">
      <w:pPr>
        <w:rPr>
          <w:b/>
        </w:rPr>
      </w:pPr>
      <w:r w:rsidRPr="000C7834">
        <w:rPr>
          <w:b/>
        </w:rPr>
        <w:t>Douglas Hall</w:t>
      </w:r>
    </w:p>
    <w:p w:rsidR="000C7834" w:rsidRDefault="000C7834" w:rsidP="000C7834">
      <w:r>
        <w:t>Portland State University</w:t>
      </w:r>
    </w:p>
    <w:p w:rsidR="000C7834" w:rsidRPr="000C7834" w:rsidRDefault="000C7834" w:rsidP="000C7834">
      <w:r>
        <w:t>ECE372 – 21 March 2019</w:t>
      </w:r>
    </w:p>
    <w:p w:rsidR="000C7834" w:rsidRDefault="000C7834" w:rsidP="000C7834">
      <w:pPr>
        <w:pStyle w:val="Title"/>
      </w:pPr>
      <w:r>
        <w:br w:type="page"/>
      </w:r>
    </w:p>
    <w:p w:rsidR="00B31DCE" w:rsidRDefault="000C7834">
      <w:r>
        <w:t xml:space="preserve">I2C </w:t>
      </w:r>
      <w:r w:rsidR="00F32F8A">
        <w:t>Part 1 – Polling</w:t>
      </w:r>
    </w:p>
    <w:p w:rsidR="00F32F8A" w:rsidRDefault="00F32F8A">
      <w:r>
        <w:t>TASK LIST</w:t>
      </w:r>
    </w:p>
    <w:p w:rsidR="00F32F8A" w:rsidRDefault="00F32F8A">
      <w:r>
        <w:t>-Go through I2C guide in reference manual</w:t>
      </w:r>
    </w:p>
    <w:p w:rsidR="00F32F8A" w:rsidRDefault="00F32F8A">
      <w:r>
        <w:t>-Find necessary registers for initialization</w:t>
      </w:r>
    </w:p>
    <w:p w:rsidR="00F32F8A" w:rsidRDefault="00F32F8A">
      <w:r>
        <w:t>-Find necessary bits for initialization</w:t>
      </w:r>
    </w:p>
    <w:p w:rsidR="00F32F8A" w:rsidRDefault="00F32F8A">
      <w:r>
        <w:t>-Go through LCD Control module</w:t>
      </w:r>
    </w:p>
    <w:p w:rsidR="00F32F8A" w:rsidRDefault="00F32F8A">
      <w:r>
        <w:t>-Find necessary words for initialization</w:t>
      </w:r>
    </w:p>
    <w:p w:rsidR="000E464A" w:rsidRDefault="000E464A">
      <w:r>
        <w:t>-Implement polling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0E464A" w:rsidTr="000E464A">
        <w:tc>
          <w:tcPr>
            <w:tcW w:w="4788" w:type="dxa"/>
          </w:tcPr>
          <w:p w:rsidR="000E464A" w:rsidRDefault="000E464A" w:rsidP="000E464A">
            <w:r>
              <w:t>Initialization Data (Shared for Part 1 and 2):</w:t>
            </w:r>
          </w:p>
        </w:tc>
        <w:tc>
          <w:tcPr>
            <w:tcW w:w="4788" w:type="dxa"/>
          </w:tcPr>
          <w:p w:rsidR="000E464A" w:rsidRDefault="000E464A">
            <w:r>
              <w:t>Data Send Data</w:t>
            </w:r>
          </w:p>
        </w:tc>
      </w:tr>
      <w:tr w:rsidR="000E464A" w:rsidTr="000E464A">
        <w:tc>
          <w:tcPr>
            <w:tcW w:w="4788" w:type="dxa"/>
          </w:tcPr>
          <w:p w:rsidR="000E464A" w:rsidRDefault="000E464A" w:rsidP="000E464A">
            <w:r>
              <w:t>00h: Array Place holder</w:t>
            </w:r>
          </w:p>
          <w:p w:rsidR="000E464A" w:rsidRDefault="000E464A" w:rsidP="000E464A">
            <w:r>
              <w:t>00h: Command Send</w:t>
            </w:r>
          </w:p>
          <w:p w:rsidR="000E464A" w:rsidRDefault="000E464A" w:rsidP="000E464A">
            <w:r>
              <w:t>38h: Function Set</w:t>
            </w:r>
          </w:p>
          <w:p w:rsidR="000E464A" w:rsidRDefault="000E464A" w:rsidP="000E464A">
            <w:r>
              <w:t>39h: Function Set</w:t>
            </w:r>
          </w:p>
          <w:p w:rsidR="000E464A" w:rsidRDefault="000E464A" w:rsidP="000E464A">
            <w:r>
              <w:t>14h: Bias Set</w:t>
            </w:r>
          </w:p>
          <w:p w:rsidR="000E464A" w:rsidRDefault="000E464A" w:rsidP="000E464A">
            <w:r>
              <w:t>78h: Contrast Set,</w:t>
            </w:r>
          </w:p>
          <w:p w:rsidR="000E464A" w:rsidRDefault="000E464A" w:rsidP="000E464A">
            <w:r>
              <w:t>5Eh: Power/Icon contrast</w:t>
            </w:r>
          </w:p>
          <w:p w:rsidR="000E464A" w:rsidRDefault="000E464A" w:rsidP="000E464A">
            <w:r>
              <w:t>6Dh: Follower Control</w:t>
            </w:r>
          </w:p>
          <w:p w:rsidR="000E464A" w:rsidRDefault="000E464A" w:rsidP="000E464A">
            <w:r>
              <w:t>0Ch: Display ON</w:t>
            </w:r>
          </w:p>
          <w:p w:rsidR="000E464A" w:rsidRDefault="000E464A" w:rsidP="000E464A">
            <w:r>
              <w:t>01h: Clear Display</w:t>
            </w:r>
          </w:p>
          <w:p w:rsidR="000E464A" w:rsidRDefault="000E464A">
            <w:r>
              <w:t>06h: entry mode set</w:t>
            </w:r>
          </w:p>
        </w:tc>
        <w:tc>
          <w:tcPr>
            <w:tcW w:w="4788" w:type="dxa"/>
          </w:tcPr>
          <w:p w:rsidR="000E464A" w:rsidRDefault="000E464A">
            <w:r>
              <w:t>00h: Array Place Holder</w:t>
            </w:r>
          </w:p>
          <w:p w:rsidR="000E464A" w:rsidRDefault="000E464A">
            <w:r>
              <w:t>40h: Data Send</w:t>
            </w:r>
          </w:p>
          <w:p w:rsidR="000E464A" w:rsidRDefault="000E464A" w:rsidP="000E464A">
            <w:r>
              <w:t>ASCII ‘A’</w:t>
            </w:r>
          </w:p>
          <w:p w:rsidR="000E464A" w:rsidRDefault="000E464A" w:rsidP="000E464A">
            <w:r>
              <w:t>ASCII ‘r’</w:t>
            </w:r>
          </w:p>
          <w:p w:rsidR="000E464A" w:rsidRDefault="000E464A" w:rsidP="000E464A">
            <w:r>
              <w:t>ASCII ‘t’</w:t>
            </w:r>
          </w:p>
          <w:p w:rsidR="000E464A" w:rsidRDefault="000E464A" w:rsidP="000E464A">
            <w:r>
              <w:t>ASCII ‘e’</w:t>
            </w:r>
          </w:p>
          <w:p w:rsidR="000E464A" w:rsidRDefault="000E464A" w:rsidP="000E464A">
            <w:r>
              <w:t>ASCII ‘m’</w:t>
            </w:r>
          </w:p>
          <w:p w:rsidR="000E464A" w:rsidRDefault="000E464A"/>
        </w:tc>
      </w:tr>
    </w:tbl>
    <w:p w:rsidR="000E464A" w:rsidRDefault="000E464A"/>
    <w:p w:rsidR="00F32F8A" w:rsidRDefault="00F32F8A">
      <w:r>
        <w:t>High Level Algorithm</w:t>
      </w:r>
    </w:p>
    <w:p w:rsidR="00F32F8A" w:rsidRDefault="00F32F8A">
      <w:r>
        <w:t>MAINLINE</w:t>
      </w:r>
    </w:p>
    <w:p w:rsidR="00F32F8A" w:rsidRDefault="00F32F8A" w:rsidP="00F32F8A">
      <w:pPr>
        <w:pStyle w:val="ListParagraph"/>
        <w:numPr>
          <w:ilvl w:val="0"/>
          <w:numId w:val="1"/>
        </w:numPr>
      </w:pPr>
      <w:r>
        <w:t>Remap mux pins for I2C1</w:t>
      </w:r>
    </w:p>
    <w:p w:rsidR="00F32F8A" w:rsidRDefault="00F32F8A" w:rsidP="00F32F8A">
      <w:pPr>
        <w:pStyle w:val="ListParagraph"/>
        <w:numPr>
          <w:ilvl w:val="0"/>
          <w:numId w:val="1"/>
        </w:numPr>
      </w:pPr>
      <w:r>
        <w:t>Enable I2C1 modules</w:t>
      </w:r>
    </w:p>
    <w:p w:rsidR="00F32F8A" w:rsidRDefault="00F32F8A" w:rsidP="00F32F8A">
      <w:pPr>
        <w:pStyle w:val="ListParagraph"/>
        <w:numPr>
          <w:ilvl w:val="0"/>
          <w:numId w:val="1"/>
        </w:numPr>
      </w:pPr>
      <w:r>
        <w:t>Soft reset I2C1 for troubleshooting</w:t>
      </w:r>
    </w:p>
    <w:p w:rsidR="00F32F8A" w:rsidRDefault="00F32F8A" w:rsidP="00F32F8A">
      <w:pPr>
        <w:pStyle w:val="ListParagraph"/>
        <w:numPr>
          <w:ilvl w:val="0"/>
          <w:numId w:val="1"/>
        </w:numPr>
      </w:pPr>
      <w:r>
        <w:t>Setup prescaler value to divide 48Mhz clock</w:t>
      </w:r>
    </w:p>
    <w:p w:rsidR="000D62F8" w:rsidRDefault="00F32F8A" w:rsidP="0070499C">
      <w:pPr>
        <w:pStyle w:val="ListParagraph"/>
        <w:numPr>
          <w:ilvl w:val="0"/>
          <w:numId w:val="1"/>
        </w:numPr>
      </w:pPr>
      <w:r>
        <w:t>Setup tLOW value for SCL</w:t>
      </w:r>
      <w:r w:rsidR="00F94A80">
        <w:t>L</w:t>
      </w:r>
    </w:p>
    <w:p w:rsidR="00F32F8A" w:rsidRDefault="00F32F8A" w:rsidP="00F32F8A">
      <w:pPr>
        <w:pStyle w:val="ListParagraph"/>
        <w:numPr>
          <w:ilvl w:val="0"/>
          <w:numId w:val="1"/>
        </w:numPr>
      </w:pPr>
      <w:r>
        <w:t>Setup tHIGH value for SCL</w:t>
      </w:r>
      <w:r w:rsidR="0070499C">
        <w:t>H</w:t>
      </w:r>
    </w:p>
    <w:p w:rsidR="00F32F8A" w:rsidRDefault="00F32F8A" w:rsidP="00F32F8A">
      <w:pPr>
        <w:pStyle w:val="ListParagraph"/>
        <w:numPr>
          <w:ilvl w:val="0"/>
          <w:numId w:val="1"/>
        </w:numPr>
      </w:pPr>
      <w:r>
        <w:t>Configure own address</w:t>
      </w:r>
    </w:p>
    <w:p w:rsidR="00F32F8A" w:rsidRDefault="00F32F8A" w:rsidP="00F32F8A">
      <w:pPr>
        <w:pStyle w:val="ListParagraph"/>
        <w:numPr>
          <w:ilvl w:val="0"/>
          <w:numId w:val="1"/>
        </w:numPr>
      </w:pPr>
      <w:r>
        <w:t>Take the module out of reset and enable for transmit</w:t>
      </w:r>
    </w:p>
    <w:p w:rsidR="00F32F8A" w:rsidRDefault="00F32F8A" w:rsidP="00F32F8A">
      <w:pPr>
        <w:pStyle w:val="ListParagraph"/>
        <w:numPr>
          <w:ilvl w:val="0"/>
          <w:numId w:val="1"/>
        </w:numPr>
      </w:pPr>
      <w:r>
        <w:t>Setup slave address</w:t>
      </w:r>
    </w:p>
    <w:p w:rsidR="00F32F8A" w:rsidRDefault="00F32F8A" w:rsidP="00F32F8A">
      <w:pPr>
        <w:pStyle w:val="ListParagraph"/>
        <w:numPr>
          <w:ilvl w:val="0"/>
          <w:numId w:val="1"/>
        </w:numPr>
      </w:pPr>
      <w:r>
        <w:t>Load data send counter with value for initialization</w:t>
      </w:r>
    </w:p>
    <w:p w:rsidR="00F32F8A" w:rsidRDefault="00F32F8A" w:rsidP="00F32F8A">
      <w:pPr>
        <w:pStyle w:val="ListParagraph"/>
        <w:numPr>
          <w:ilvl w:val="0"/>
          <w:numId w:val="1"/>
        </w:numPr>
      </w:pPr>
      <w:r>
        <w:t>Branch to PollBB()</w:t>
      </w:r>
    </w:p>
    <w:p w:rsidR="00F32F8A" w:rsidRDefault="00F32F8A" w:rsidP="00F32F8A">
      <w:pPr>
        <w:pStyle w:val="ListParagraph"/>
        <w:numPr>
          <w:ilvl w:val="0"/>
          <w:numId w:val="1"/>
        </w:numPr>
      </w:pPr>
      <w:r>
        <w:t>Assert Start and future stop condition</w:t>
      </w:r>
    </w:p>
    <w:p w:rsidR="00F32F8A" w:rsidRDefault="00F32F8A" w:rsidP="00F32F8A">
      <w:pPr>
        <w:pStyle w:val="ListParagraph"/>
        <w:numPr>
          <w:ilvl w:val="0"/>
          <w:numId w:val="1"/>
        </w:numPr>
      </w:pPr>
      <w:r>
        <w:t>Branch to send_init()</w:t>
      </w:r>
    </w:p>
    <w:p w:rsidR="00F32F8A" w:rsidRDefault="0040427A" w:rsidP="0040427A">
      <w:pPr>
        <w:pStyle w:val="ListParagraph"/>
        <w:numPr>
          <w:ilvl w:val="0"/>
          <w:numId w:val="1"/>
        </w:numPr>
      </w:pPr>
      <w:r>
        <w:t>Load data send counter with new value</w:t>
      </w:r>
    </w:p>
    <w:p w:rsidR="0040427A" w:rsidRDefault="0040427A" w:rsidP="0040427A">
      <w:pPr>
        <w:pStyle w:val="ListParagraph"/>
        <w:numPr>
          <w:ilvl w:val="0"/>
          <w:numId w:val="1"/>
        </w:numPr>
      </w:pPr>
      <w:r>
        <w:t>Branch to PollBB()</w:t>
      </w:r>
    </w:p>
    <w:p w:rsidR="0040427A" w:rsidRDefault="0040427A" w:rsidP="0040427A">
      <w:pPr>
        <w:pStyle w:val="ListParagraph"/>
        <w:numPr>
          <w:ilvl w:val="0"/>
          <w:numId w:val="1"/>
        </w:numPr>
      </w:pPr>
      <w:r>
        <w:t>Assert Start and future stop condition</w:t>
      </w:r>
    </w:p>
    <w:p w:rsidR="0040427A" w:rsidRDefault="0040427A" w:rsidP="0040427A">
      <w:pPr>
        <w:pStyle w:val="ListParagraph"/>
        <w:numPr>
          <w:ilvl w:val="0"/>
          <w:numId w:val="1"/>
        </w:numPr>
      </w:pPr>
      <w:r>
        <w:t>Branch to send_data()</w:t>
      </w:r>
    </w:p>
    <w:p w:rsidR="00F32F8A" w:rsidRDefault="00F32F8A" w:rsidP="00F32F8A">
      <w:r>
        <w:t>SEND_INIT</w:t>
      </w:r>
    </w:p>
    <w:p w:rsidR="00F32F8A" w:rsidRDefault="00F32F8A" w:rsidP="00F32F8A">
      <w:pPr>
        <w:pStyle w:val="ListParagraph"/>
        <w:numPr>
          <w:ilvl w:val="0"/>
          <w:numId w:val="2"/>
        </w:numPr>
      </w:pPr>
      <w:r>
        <w:t>Load</w:t>
      </w:r>
      <w:r w:rsidR="0040427A">
        <w:t xml:space="preserve"> initialization</w:t>
      </w:r>
      <w:r>
        <w:t xml:space="preserve"> data to be sent into array</w:t>
      </w:r>
    </w:p>
    <w:p w:rsidR="00F32F8A" w:rsidRDefault="00F32F8A" w:rsidP="00F32F8A">
      <w:pPr>
        <w:pStyle w:val="ListParagraph"/>
        <w:numPr>
          <w:ilvl w:val="0"/>
          <w:numId w:val="2"/>
        </w:numPr>
      </w:pPr>
      <w:r>
        <w:t>Load array pointer/counter</w:t>
      </w:r>
    </w:p>
    <w:p w:rsidR="00F32F8A" w:rsidRDefault="00F32F8A" w:rsidP="00F32F8A">
      <w:pPr>
        <w:pStyle w:val="ListParagraph"/>
        <w:numPr>
          <w:ilvl w:val="0"/>
          <w:numId w:val="2"/>
        </w:numPr>
      </w:pPr>
      <w:r>
        <w:t>Repeat until counter equals “data send counter” value from earlier</w:t>
      </w:r>
    </w:p>
    <w:p w:rsidR="00F32F8A" w:rsidRDefault="00F32F8A" w:rsidP="00F32F8A">
      <w:pPr>
        <w:pStyle w:val="ListParagraph"/>
        <w:numPr>
          <w:ilvl w:val="1"/>
          <w:numId w:val="2"/>
        </w:numPr>
      </w:pPr>
      <w:r>
        <w:t>Branch to pollXDRY()</w:t>
      </w:r>
    </w:p>
    <w:p w:rsidR="00F32F8A" w:rsidRDefault="0040427A" w:rsidP="00F32F8A">
      <w:pPr>
        <w:pStyle w:val="ListParagraph"/>
        <w:numPr>
          <w:ilvl w:val="1"/>
          <w:numId w:val="2"/>
        </w:numPr>
      </w:pPr>
      <w:r>
        <w:lastRenderedPageBreak/>
        <w:t>Load data from memo</w:t>
      </w:r>
      <w:r w:rsidR="00F32F8A">
        <w:t>ry into I2C1 data buffer</w:t>
      </w:r>
    </w:p>
    <w:p w:rsidR="00F32F8A" w:rsidRDefault="00F32F8A" w:rsidP="00F32F8A">
      <w:pPr>
        <w:pStyle w:val="ListParagraph"/>
        <w:numPr>
          <w:ilvl w:val="1"/>
          <w:numId w:val="2"/>
        </w:numPr>
      </w:pPr>
      <w:r>
        <w:t>Branch to delay()</w:t>
      </w:r>
    </w:p>
    <w:p w:rsidR="00393027" w:rsidRDefault="00393027" w:rsidP="00F32F8A">
      <w:pPr>
        <w:pStyle w:val="ListParagraph"/>
        <w:numPr>
          <w:ilvl w:val="1"/>
          <w:numId w:val="2"/>
        </w:numPr>
      </w:pPr>
      <w:r>
        <w:t>Increment pointer/counter</w:t>
      </w:r>
    </w:p>
    <w:p w:rsidR="00F32F8A" w:rsidRDefault="00F32F8A" w:rsidP="00F32F8A"/>
    <w:p w:rsidR="00F32F8A" w:rsidRDefault="0040427A" w:rsidP="00F32F8A">
      <w:r>
        <w:t>SEND_DATA</w:t>
      </w:r>
    </w:p>
    <w:p w:rsidR="00F32F8A" w:rsidRDefault="00F32F8A" w:rsidP="00F32F8A">
      <w:pPr>
        <w:pStyle w:val="ListParagraph"/>
        <w:numPr>
          <w:ilvl w:val="0"/>
          <w:numId w:val="3"/>
        </w:numPr>
      </w:pPr>
      <w:r>
        <w:t>Load data to be sent into array</w:t>
      </w:r>
    </w:p>
    <w:p w:rsidR="00F32F8A" w:rsidRDefault="00F32F8A" w:rsidP="00F32F8A">
      <w:pPr>
        <w:pStyle w:val="ListParagraph"/>
        <w:numPr>
          <w:ilvl w:val="0"/>
          <w:numId w:val="3"/>
        </w:numPr>
      </w:pPr>
      <w:r>
        <w:t>Load array pointer/counter</w:t>
      </w:r>
    </w:p>
    <w:p w:rsidR="00F32F8A" w:rsidRDefault="00F32F8A" w:rsidP="00F32F8A">
      <w:pPr>
        <w:pStyle w:val="ListParagraph"/>
        <w:numPr>
          <w:ilvl w:val="0"/>
          <w:numId w:val="3"/>
        </w:numPr>
      </w:pPr>
      <w:r>
        <w:t>Repeat until counter equals “data send counter” value from earlier</w:t>
      </w:r>
    </w:p>
    <w:p w:rsidR="00F32F8A" w:rsidRDefault="00F32F8A" w:rsidP="00F32F8A">
      <w:pPr>
        <w:pStyle w:val="ListParagraph"/>
        <w:numPr>
          <w:ilvl w:val="1"/>
          <w:numId w:val="3"/>
        </w:numPr>
      </w:pPr>
      <w:r>
        <w:t>Branch to pollXDRY()</w:t>
      </w:r>
    </w:p>
    <w:p w:rsidR="00F32F8A" w:rsidRDefault="0040427A" w:rsidP="00F32F8A">
      <w:pPr>
        <w:pStyle w:val="ListParagraph"/>
        <w:numPr>
          <w:ilvl w:val="1"/>
          <w:numId w:val="3"/>
        </w:numPr>
      </w:pPr>
      <w:r>
        <w:t>Load data from memo</w:t>
      </w:r>
      <w:r w:rsidR="00F32F8A">
        <w:t>ry into I2C1 data buffer</w:t>
      </w:r>
    </w:p>
    <w:p w:rsidR="00F32F8A" w:rsidRDefault="00F32F8A" w:rsidP="00F32F8A">
      <w:pPr>
        <w:pStyle w:val="ListParagraph"/>
        <w:numPr>
          <w:ilvl w:val="1"/>
          <w:numId w:val="3"/>
        </w:numPr>
      </w:pPr>
      <w:r>
        <w:t>Branch to delay()</w:t>
      </w:r>
    </w:p>
    <w:p w:rsidR="00F32F8A" w:rsidRDefault="0040427A" w:rsidP="00F32F8A">
      <w:r>
        <w:t>POLLBB</w:t>
      </w:r>
    </w:p>
    <w:p w:rsidR="0040427A" w:rsidRDefault="00EC0008" w:rsidP="0040427A">
      <w:pPr>
        <w:pStyle w:val="ListParagraph"/>
        <w:numPr>
          <w:ilvl w:val="0"/>
          <w:numId w:val="4"/>
        </w:numPr>
      </w:pPr>
      <w:r>
        <w:t>Test BB bit of I2C1</w:t>
      </w:r>
    </w:p>
    <w:p w:rsidR="00EC0008" w:rsidRDefault="00EC0008" w:rsidP="00EC0008">
      <w:pPr>
        <w:pStyle w:val="ListParagraph"/>
        <w:numPr>
          <w:ilvl w:val="1"/>
          <w:numId w:val="4"/>
        </w:numPr>
      </w:pPr>
      <w:r>
        <w:t>If HIGH, then test again</w:t>
      </w:r>
    </w:p>
    <w:p w:rsidR="00EC0008" w:rsidRDefault="00EC0008" w:rsidP="00EC0008">
      <w:pPr>
        <w:pStyle w:val="ListParagraph"/>
        <w:numPr>
          <w:ilvl w:val="1"/>
          <w:numId w:val="4"/>
        </w:numPr>
      </w:pPr>
      <w:r>
        <w:t>If LOW, then leave (Bus is not busy)</w:t>
      </w:r>
    </w:p>
    <w:p w:rsidR="00EC0008" w:rsidRDefault="00EC0008" w:rsidP="00EC0008">
      <w:r>
        <w:t>POLLXDRY</w:t>
      </w:r>
    </w:p>
    <w:p w:rsidR="00EC0008" w:rsidRDefault="00EC0008" w:rsidP="00EC0008">
      <w:pPr>
        <w:pStyle w:val="ListParagraph"/>
        <w:numPr>
          <w:ilvl w:val="0"/>
          <w:numId w:val="5"/>
        </w:numPr>
      </w:pPr>
      <w:r>
        <w:t>Test XDRY bit of I2C1</w:t>
      </w:r>
    </w:p>
    <w:p w:rsidR="00EC0008" w:rsidRDefault="00EC0008" w:rsidP="00EC0008">
      <w:pPr>
        <w:pStyle w:val="ListParagraph"/>
        <w:numPr>
          <w:ilvl w:val="1"/>
          <w:numId w:val="5"/>
        </w:numPr>
      </w:pPr>
      <w:r>
        <w:t>If HIGH, then leave (Bus is ready for more data)</w:t>
      </w:r>
    </w:p>
    <w:p w:rsidR="00EC0008" w:rsidRDefault="00EC0008" w:rsidP="00EC0008">
      <w:pPr>
        <w:pStyle w:val="ListParagraph"/>
        <w:numPr>
          <w:ilvl w:val="1"/>
          <w:numId w:val="5"/>
        </w:numPr>
      </w:pPr>
      <w:r>
        <w:t>If LOW, then test again</w:t>
      </w:r>
    </w:p>
    <w:p w:rsidR="00F32F8A" w:rsidRDefault="00EC0008" w:rsidP="00F32F8A">
      <w:r>
        <w:t>DELAY</w:t>
      </w:r>
    </w:p>
    <w:p w:rsidR="00EC0008" w:rsidRDefault="00EC0008" w:rsidP="00EC0008">
      <w:pPr>
        <w:pStyle w:val="ListParagraph"/>
        <w:numPr>
          <w:ilvl w:val="0"/>
          <w:numId w:val="6"/>
        </w:numPr>
      </w:pPr>
      <w:r>
        <w:t>Setup counter register</w:t>
      </w:r>
    </w:p>
    <w:p w:rsidR="00EC0008" w:rsidRDefault="00EC0008" w:rsidP="00EC0008">
      <w:pPr>
        <w:pStyle w:val="ListParagraph"/>
        <w:numPr>
          <w:ilvl w:val="0"/>
          <w:numId w:val="6"/>
        </w:numPr>
      </w:pPr>
      <w:r>
        <w:t>If counter register &lt; final counter value</w:t>
      </w:r>
    </w:p>
    <w:p w:rsidR="00EC0008" w:rsidRDefault="00EC0008" w:rsidP="00EC0008">
      <w:pPr>
        <w:pStyle w:val="ListParagraph"/>
        <w:numPr>
          <w:ilvl w:val="1"/>
          <w:numId w:val="6"/>
        </w:numPr>
      </w:pPr>
      <w:r>
        <w:t>Increment by 1</w:t>
      </w:r>
    </w:p>
    <w:p w:rsidR="00EC0008" w:rsidRDefault="00EC0008" w:rsidP="00EC0008">
      <w:pPr>
        <w:pStyle w:val="ListParagraph"/>
        <w:numPr>
          <w:ilvl w:val="1"/>
          <w:numId w:val="6"/>
        </w:numPr>
      </w:pPr>
      <w:r>
        <w:t>Else leave</w:t>
      </w:r>
    </w:p>
    <w:p w:rsidR="000E464A" w:rsidRDefault="000E464A" w:rsidP="00F70F9D"/>
    <w:p w:rsidR="00F70F9D" w:rsidRDefault="00F70F9D" w:rsidP="00F70F9D">
      <w:r>
        <w:t>Low Level Algorithm</w:t>
      </w:r>
    </w:p>
    <w:p w:rsidR="00F70F9D" w:rsidRDefault="00F70F9D" w:rsidP="00F70F9D">
      <w:r>
        <w:t>MAINLINE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Remap mux pins for I2C1</w:t>
      </w:r>
    </w:p>
    <w:p w:rsidR="00F70F9D" w:rsidRPr="000D62F8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t>Store 0x7A in conf_spi0_cs0 register at 0x44E10000+0x958</w:t>
      </w:r>
    </w:p>
    <w:p w:rsidR="00F70F9D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t>Store 0x7A in conf_spi_d1 register at 0x44E10000+0x95C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Enable I2C1 modules</w:t>
      </w:r>
    </w:p>
    <w:p w:rsidR="00F70F9D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t>Store 0x02 in CM_PER_CLOCK_I2C1 at 0x44E00000+0x48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Soft reset I2C1 for troubleshooting</w:t>
      </w:r>
    </w:p>
    <w:p w:rsidR="00F70F9D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lastRenderedPageBreak/>
        <w:t>Store 0x2 in I2C1_SYSC at 0x4802A000+0x10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Setup prescaler value to divide 48Mhz clock</w:t>
      </w:r>
    </w:p>
    <w:p w:rsidR="00F70F9D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t>Store 0x3 in I2C1_PSC at 0x4802A000+0xB0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Setup tLOW value for SCL</w:t>
      </w:r>
      <w:r w:rsidR="00F94A80">
        <w:t>L</w:t>
      </w:r>
    </w:p>
    <w:p w:rsidR="00F70F9D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t>Store 0x35 in I2C1_SCLL at 0x4802A000+0xB4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Setup tHIGH value for SCL</w:t>
      </w:r>
      <w:r w:rsidR="00F94A80">
        <w:t>H</w:t>
      </w:r>
    </w:p>
    <w:p w:rsidR="00F70F9D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t>Store 0x37 in I2C1_SCLH at 0x4802A000+B8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Configure own address</w:t>
      </w:r>
    </w:p>
    <w:p w:rsidR="00F70F9D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t>Store 0x00 in I2C1_OA at 0x4802A000+A8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Take the module out of reset and enable for transmit</w:t>
      </w:r>
    </w:p>
    <w:p w:rsidR="00F70F9D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t>Store 0x8600 in I2C1_CON at 0x4802A000+0xA4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Setup slave address</w:t>
      </w:r>
    </w:p>
    <w:p w:rsidR="00F70F9D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t>Store 0x3C in I2C1_SA at 0x4802A000+0xAC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Load data send counter with value for initialization</w:t>
      </w:r>
    </w:p>
    <w:p w:rsidR="00F70F9D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t>Store 0xA in I2C1_CNT at 0x4802A000+0x98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Branch to PollBB()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Assert Start and future stop condition</w:t>
      </w:r>
    </w:p>
    <w:p w:rsidR="00F70F9D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t>Store 0x8603 in I2C1_CON at 0x4802A0000xA4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Branch to send_init()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Load data send counter with new value</w:t>
      </w:r>
    </w:p>
    <w:p w:rsidR="00F70F9D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t>Store 0x6 in I2C1_CNT at 0x4802A000+0x98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Branch to PollBB()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Assert Start and future stop condition</w:t>
      </w:r>
    </w:p>
    <w:p w:rsidR="00F70F9D" w:rsidRDefault="00F70F9D" w:rsidP="005F307B">
      <w:pPr>
        <w:pStyle w:val="ListParagraph"/>
        <w:numPr>
          <w:ilvl w:val="1"/>
          <w:numId w:val="13"/>
        </w:numPr>
      </w:pPr>
      <w:r>
        <w:rPr>
          <w:b/>
        </w:rPr>
        <w:t>Store 0x8603 in I2C1_CON at 0x4802A000+0xA4</w:t>
      </w:r>
    </w:p>
    <w:p w:rsidR="00F70F9D" w:rsidRDefault="00F70F9D" w:rsidP="005F307B">
      <w:pPr>
        <w:pStyle w:val="ListParagraph"/>
        <w:numPr>
          <w:ilvl w:val="0"/>
          <w:numId w:val="13"/>
        </w:numPr>
      </w:pPr>
      <w:r>
        <w:t>Branch to send_data()</w:t>
      </w:r>
    </w:p>
    <w:p w:rsidR="00F70F9D" w:rsidRDefault="00F70F9D" w:rsidP="00F70F9D">
      <w:r>
        <w:t>SEND_INIT</w:t>
      </w:r>
    </w:p>
    <w:p w:rsidR="00F70F9D" w:rsidRDefault="00F70F9D" w:rsidP="00F70F9D">
      <w:pPr>
        <w:pStyle w:val="ListParagraph"/>
        <w:numPr>
          <w:ilvl w:val="0"/>
          <w:numId w:val="2"/>
        </w:numPr>
      </w:pPr>
      <w:r>
        <w:t>Load initialization data to be sent into array</w:t>
      </w:r>
    </w:p>
    <w:p w:rsidR="00F70F9D" w:rsidRDefault="00F70F9D" w:rsidP="00F70F9D">
      <w:pPr>
        <w:pStyle w:val="ListParagraph"/>
        <w:numPr>
          <w:ilvl w:val="0"/>
          <w:numId w:val="2"/>
        </w:numPr>
      </w:pPr>
      <w:r>
        <w:t>Load array pointer/counter</w:t>
      </w:r>
    </w:p>
    <w:p w:rsidR="00F70F9D" w:rsidRDefault="00F70F9D" w:rsidP="00F70F9D">
      <w:pPr>
        <w:pStyle w:val="ListParagraph"/>
        <w:numPr>
          <w:ilvl w:val="0"/>
          <w:numId w:val="2"/>
        </w:numPr>
      </w:pPr>
      <w:r>
        <w:t>Repeat until counter equals “data send counter” value from earlier</w:t>
      </w:r>
    </w:p>
    <w:p w:rsidR="00F70F9D" w:rsidRDefault="00F70F9D" w:rsidP="00F70F9D">
      <w:pPr>
        <w:pStyle w:val="ListParagraph"/>
        <w:numPr>
          <w:ilvl w:val="1"/>
          <w:numId w:val="2"/>
        </w:numPr>
      </w:pPr>
      <w:r>
        <w:t>Branch to pollXDRY()</w:t>
      </w:r>
    </w:p>
    <w:p w:rsidR="00F70F9D" w:rsidRDefault="00F70F9D" w:rsidP="00F70F9D">
      <w:pPr>
        <w:pStyle w:val="ListParagraph"/>
        <w:numPr>
          <w:ilvl w:val="1"/>
          <w:numId w:val="2"/>
        </w:numPr>
      </w:pPr>
      <w:r>
        <w:t>Load data from memory into I2C1 data buffer</w:t>
      </w:r>
    </w:p>
    <w:p w:rsidR="00F70F9D" w:rsidRDefault="00F70F9D" w:rsidP="00F70F9D">
      <w:pPr>
        <w:pStyle w:val="ListParagraph"/>
        <w:numPr>
          <w:ilvl w:val="2"/>
          <w:numId w:val="2"/>
        </w:numPr>
      </w:pPr>
      <w:r>
        <w:rPr>
          <w:b/>
        </w:rPr>
        <w:t>Store data in I2C1_DATA at 0x4802A000+0x9C</w:t>
      </w:r>
    </w:p>
    <w:p w:rsidR="00F70F9D" w:rsidRDefault="00F70F9D" w:rsidP="00F70F9D">
      <w:pPr>
        <w:pStyle w:val="ListParagraph"/>
        <w:numPr>
          <w:ilvl w:val="1"/>
          <w:numId w:val="2"/>
        </w:numPr>
      </w:pPr>
      <w:r>
        <w:t>Branch to delay()</w:t>
      </w:r>
    </w:p>
    <w:p w:rsidR="00F70F9D" w:rsidRDefault="00393027" w:rsidP="00F70F9D">
      <w:pPr>
        <w:pStyle w:val="ListParagraph"/>
        <w:numPr>
          <w:ilvl w:val="1"/>
          <w:numId w:val="2"/>
        </w:numPr>
      </w:pPr>
      <w:r>
        <w:t>Increment pointer/counter</w:t>
      </w:r>
    </w:p>
    <w:p w:rsidR="00F70F9D" w:rsidRDefault="00F70F9D" w:rsidP="00F70F9D">
      <w:r>
        <w:t>SEND_DATA</w:t>
      </w:r>
    </w:p>
    <w:p w:rsidR="00F70F9D" w:rsidRDefault="00F70F9D" w:rsidP="00F70F9D">
      <w:pPr>
        <w:pStyle w:val="ListParagraph"/>
        <w:numPr>
          <w:ilvl w:val="0"/>
          <w:numId w:val="3"/>
        </w:numPr>
      </w:pPr>
      <w:r>
        <w:t>Load data to be sent into array</w:t>
      </w:r>
    </w:p>
    <w:p w:rsidR="00F70F9D" w:rsidRDefault="00F70F9D" w:rsidP="00F70F9D">
      <w:pPr>
        <w:pStyle w:val="ListParagraph"/>
        <w:numPr>
          <w:ilvl w:val="0"/>
          <w:numId w:val="3"/>
        </w:numPr>
      </w:pPr>
      <w:r>
        <w:t>Load array pointer/counter</w:t>
      </w:r>
    </w:p>
    <w:p w:rsidR="00F70F9D" w:rsidRDefault="00F70F9D" w:rsidP="00F70F9D">
      <w:pPr>
        <w:pStyle w:val="ListParagraph"/>
        <w:numPr>
          <w:ilvl w:val="0"/>
          <w:numId w:val="3"/>
        </w:numPr>
      </w:pPr>
      <w:r>
        <w:t>Repeat until counter equals “data send counter” value from earlier</w:t>
      </w:r>
    </w:p>
    <w:p w:rsidR="00F70F9D" w:rsidRDefault="00F70F9D" w:rsidP="00F70F9D">
      <w:pPr>
        <w:pStyle w:val="ListParagraph"/>
        <w:numPr>
          <w:ilvl w:val="1"/>
          <w:numId w:val="3"/>
        </w:numPr>
      </w:pPr>
      <w:r>
        <w:t>Branch to pollXDRY()</w:t>
      </w:r>
    </w:p>
    <w:p w:rsidR="00F70F9D" w:rsidRDefault="00F70F9D" w:rsidP="00F70F9D">
      <w:pPr>
        <w:pStyle w:val="ListParagraph"/>
        <w:numPr>
          <w:ilvl w:val="1"/>
          <w:numId w:val="3"/>
        </w:numPr>
      </w:pPr>
      <w:r>
        <w:t>Load data from memory into I2C1 data buffer</w:t>
      </w:r>
    </w:p>
    <w:p w:rsidR="00F70F9D" w:rsidRDefault="00F70F9D" w:rsidP="00F70F9D">
      <w:pPr>
        <w:pStyle w:val="ListParagraph"/>
        <w:numPr>
          <w:ilvl w:val="2"/>
          <w:numId w:val="3"/>
        </w:numPr>
      </w:pPr>
      <w:r>
        <w:rPr>
          <w:b/>
        </w:rPr>
        <w:t>Store data in I2C1_Data at 0x4802A000+0x9C</w:t>
      </w:r>
    </w:p>
    <w:p w:rsidR="00F70F9D" w:rsidRDefault="00F70F9D" w:rsidP="00F70F9D">
      <w:pPr>
        <w:pStyle w:val="ListParagraph"/>
        <w:numPr>
          <w:ilvl w:val="1"/>
          <w:numId w:val="3"/>
        </w:numPr>
      </w:pPr>
      <w:r>
        <w:t>Branch to delay()</w:t>
      </w:r>
    </w:p>
    <w:p w:rsidR="00F70F9D" w:rsidRDefault="00F70F9D" w:rsidP="00F70F9D">
      <w:r>
        <w:t>POLLBB</w:t>
      </w:r>
    </w:p>
    <w:p w:rsidR="00F70F9D" w:rsidRDefault="00F70F9D" w:rsidP="0048166A">
      <w:pPr>
        <w:pStyle w:val="ListParagraph"/>
        <w:numPr>
          <w:ilvl w:val="0"/>
          <w:numId w:val="4"/>
        </w:numPr>
      </w:pPr>
      <w:r>
        <w:t>Test BB bit of I2C1</w:t>
      </w:r>
    </w:p>
    <w:p w:rsidR="00F70F9D" w:rsidRDefault="00F70F9D" w:rsidP="00F70F9D">
      <w:pPr>
        <w:pStyle w:val="ListParagraph"/>
        <w:numPr>
          <w:ilvl w:val="1"/>
          <w:numId w:val="4"/>
        </w:numPr>
      </w:pPr>
      <w:r>
        <w:rPr>
          <w:b/>
        </w:rPr>
        <w:t>Test bit 12 (0x1</w:t>
      </w:r>
      <w:r w:rsidR="0070499C">
        <w:rPr>
          <w:b/>
        </w:rPr>
        <w:t>000) in I2C1_IRQSTATUS_RAW at 0x4802A000+</w:t>
      </w:r>
      <w:r w:rsidR="00792F26">
        <w:rPr>
          <w:b/>
        </w:rPr>
        <w:t>0x24</w:t>
      </w:r>
    </w:p>
    <w:p w:rsidR="00F70F9D" w:rsidRDefault="00F70F9D" w:rsidP="00F70F9D">
      <w:pPr>
        <w:pStyle w:val="ListParagraph"/>
        <w:numPr>
          <w:ilvl w:val="1"/>
          <w:numId w:val="4"/>
        </w:numPr>
      </w:pPr>
      <w:r>
        <w:t>If HIGH, then test again</w:t>
      </w:r>
    </w:p>
    <w:p w:rsidR="00F70F9D" w:rsidRDefault="00F70F9D" w:rsidP="00F70F9D">
      <w:pPr>
        <w:pStyle w:val="ListParagraph"/>
        <w:numPr>
          <w:ilvl w:val="1"/>
          <w:numId w:val="4"/>
        </w:numPr>
      </w:pPr>
      <w:r>
        <w:t>If LOW, then leave (Bus is not busy)</w:t>
      </w:r>
    </w:p>
    <w:p w:rsidR="00F70F9D" w:rsidRDefault="00F70F9D" w:rsidP="00F70F9D">
      <w:r>
        <w:t>POLLXDRY</w:t>
      </w:r>
    </w:p>
    <w:p w:rsidR="00F70F9D" w:rsidRDefault="00F70F9D" w:rsidP="00F70F9D">
      <w:pPr>
        <w:pStyle w:val="ListParagraph"/>
        <w:numPr>
          <w:ilvl w:val="0"/>
          <w:numId w:val="5"/>
        </w:numPr>
      </w:pPr>
      <w:r>
        <w:t>Test XDRY bit of I2C1</w:t>
      </w:r>
    </w:p>
    <w:p w:rsidR="00F70F9D" w:rsidRDefault="00F70F9D" w:rsidP="00F70F9D">
      <w:pPr>
        <w:pStyle w:val="ListParagraph"/>
        <w:numPr>
          <w:ilvl w:val="1"/>
          <w:numId w:val="5"/>
        </w:numPr>
      </w:pPr>
      <w:r>
        <w:rPr>
          <w:b/>
        </w:rPr>
        <w:t>Test bit 4 (0</w:t>
      </w:r>
      <w:r w:rsidR="00792F26">
        <w:rPr>
          <w:b/>
        </w:rPr>
        <w:t>x10) in I2C1_IRQSTATUS_RAW at 0x4802A000+0x24</w:t>
      </w:r>
    </w:p>
    <w:p w:rsidR="00F70F9D" w:rsidRDefault="00F70F9D" w:rsidP="00F70F9D">
      <w:pPr>
        <w:pStyle w:val="ListParagraph"/>
        <w:numPr>
          <w:ilvl w:val="1"/>
          <w:numId w:val="5"/>
        </w:numPr>
      </w:pPr>
      <w:r>
        <w:t>If HIGH, then leave (Bus is ready for more data)</w:t>
      </w:r>
    </w:p>
    <w:p w:rsidR="00F70F9D" w:rsidRDefault="00F70F9D" w:rsidP="00F70F9D">
      <w:pPr>
        <w:pStyle w:val="ListParagraph"/>
        <w:numPr>
          <w:ilvl w:val="1"/>
          <w:numId w:val="5"/>
        </w:numPr>
      </w:pPr>
      <w:r>
        <w:t>If LOW, then test again</w:t>
      </w:r>
    </w:p>
    <w:p w:rsidR="00F70F9D" w:rsidRDefault="00F70F9D" w:rsidP="00F70F9D">
      <w:r>
        <w:t>DELAY</w:t>
      </w:r>
    </w:p>
    <w:p w:rsidR="00F70F9D" w:rsidRDefault="00F70F9D" w:rsidP="00F70F9D">
      <w:pPr>
        <w:pStyle w:val="ListParagraph"/>
        <w:numPr>
          <w:ilvl w:val="0"/>
          <w:numId w:val="6"/>
        </w:numPr>
      </w:pPr>
      <w:r>
        <w:t>Setup counter register</w:t>
      </w:r>
    </w:p>
    <w:p w:rsidR="00F70F9D" w:rsidRDefault="00F70F9D" w:rsidP="00F70F9D">
      <w:pPr>
        <w:pStyle w:val="ListParagraph"/>
        <w:numPr>
          <w:ilvl w:val="0"/>
          <w:numId w:val="6"/>
        </w:numPr>
      </w:pPr>
      <w:r>
        <w:t>If counter register &lt; final counter value</w:t>
      </w:r>
    </w:p>
    <w:p w:rsidR="00F70F9D" w:rsidRDefault="00F70F9D" w:rsidP="00F70F9D">
      <w:pPr>
        <w:pStyle w:val="ListParagraph"/>
        <w:numPr>
          <w:ilvl w:val="1"/>
          <w:numId w:val="6"/>
        </w:numPr>
      </w:pPr>
      <w:r>
        <w:t>Increment by 1</w:t>
      </w:r>
    </w:p>
    <w:p w:rsidR="00F70F9D" w:rsidRDefault="00F70F9D" w:rsidP="00F70F9D">
      <w:pPr>
        <w:pStyle w:val="ListParagraph"/>
        <w:numPr>
          <w:ilvl w:val="1"/>
          <w:numId w:val="6"/>
        </w:numPr>
      </w:pPr>
      <w:r>
        <w:t>Else leave</w:t>
      </w:r>
    </w:p>
    <w:p w:rsidR="00F94A80" w:rsidRDefault="00F94A80">
      <w:r>
        <w:br w:type="page"/>
      </w:r>
    </w:p>
    <w:p w:rsidR="00F70F9D" w:rsidRDefault="00F94A80" w:rsidP="00F70F9D">
      <w:r>
        <w:t>I2C Part 2 – Interrupts</w:t>
      </w:r>
    </w:p>
    <w:p w:rsidR="00F94A80" w:rsidRDefault="00F94A80" w:rsidP="00F70F9D">
      <w:r>
        <w:t>Task List</w:t>
      </w:r>
    </w:p>
    <w:p w:rsidR="00F94A80" w:rsidRDefault="00F94A80" w:rsidP="00F70F9D">
      <w:r>
        <w:t>-Modify polling I2C program to allow for interrupts</w:t>
      </w:r>
    </w:p>
    <w:p w:rsidR="00F94A80" w:rsidRDefault="00F94A80" w:rsidP="00F70F9D">
      <w:r>
        <w:t>-Go through datasheet and find initialization interrupts</w:t>
      </w:r>
    </w:p>
    <w:p w:rsidR="00F94A80" w:rsidRDefault="00F94A80" w:rsidP="00F70F9D"/>
    <w:p w:rsidR="00F94A80" w:rsidRDefault="000C7834" w:rsidP="00F70F9D">
      <w:r>
        <w:t xml:space="preserve">High </w:t>
      </w:r>
      <w:r w:rsidR="00F94A80">
        <w:t>Level Algorithm</w:t>
      </w:r>
    </w:p>
    <w:p w:rsidR="00F94A80" w:rsidRDefault="00F94A80" w:rsidP="00F94A80">
      <w:r>
        <w:t>MAINLINE</w:t>
      </w:r>
    </w:p>
    <w:p w:rsidR="0048166A" w:rsidRDefault="0048166A" w:rsidP="0048166A">
      <w:pPr>
        <w:pStyle w:val="ListParagraph"/>
        <w:numPr>
          <w:ilvl w:val="0"/>
          <w:numId w:val="7"/>
        </w:numPr>
      </w:pPr>
      <w:r>
        <w:t>Remap mux pins for I2C1</w:t>
      </w:r>
    </w:p>
    <w:p w:rsidR="0048166A" w:rsidRDefault="0048166A" w:rsidP="0048166A">
      <w:pPr>
        <w:pStyle w:val="ListParagraph"/>
        <w:numPr>
          <w:ilvl w:val="0"/>
          <w:numId w:val="7"/>
        </w:numPr>
      </w:pPr>
      <w:r>
        <w:t>Enable I2C1 modules</w:t>
      </w:r>
    </w:p>
    <w:p w:rsidR="00F94A80" w:rsidRDefault="00F94A80" w:rsidP="00F94A80">
      <w:pPr>
        <w:pStyle w:val="ListParagraph"/>
        <w:numPr>
          <w:ilvl w:val="0"/>
          <w:numId w:val="7"/>
        </w:numPr>
      </w:pPr>
      <w:r>
        <w:rPr>
          <w:b/>
        </w:rPr>
        <w:t xml:space="preserve">MOD: </w:t>
      </w:r>
      <w:r>
        <w:t>Unmask bit for MIR_Clear for I2C1INT</w:t>
      </w:r>
      <w:r w:rsidR="0048166A">
        <w:t xml:space="preserve"> (71)</w:t>
      </w:r>
    </w:p>
    <w:p w:rsidR="0048166A" w:rsidRDefault="0048166A" w:rsidP="0048166A">
      <w:pPr>
        <w:pStyle w:val="ListParagraph"/>
        <w:numPr>
          <w:ilvl w:val="0"/>
          <w:numId w:val="7"/>
        </w:numPr>
      </w:pPr>
      <w:r>
        <w:t>Soft reset I2C1 for troubleshooting</w:t>
      </w:r>
    </w:p>
    <w:p w:rsidR="0048166A" w:rsidRDefault="0048166A" w:rsidP="0048166A">
      <w:pPr>
        <w:pStyle w:val="ListParagraph"/>
        <w:numPr>
          <w:ilvl w:val="0"/>
          <w:numId w:val="7"/>
        </w:numPr>
      </w:pPr>
      <w:r>
        <w:t>Setup prescaler value to divide 48Mhz clock</w:t>
      </w:r>
    </w:p>
    <w:p w:rsidR="0048166A" w:rsidRDefault="0048166A" w:rsidP="0048166A">
      <w:pPr>
        <w:pStyle w:val="ListParagraph"/>
        <w:numPr>
          <w:ilvl w:val="0"/>
          <w:numId w:val="7"/>
        </w:numPr>
      </w:pPr>
      <w:r>
        <w:t>Setup tLOW value for SCLL</w:t>
      </w:r>
    </w:p>
    <w:p w:rsidR="0048166A" w:rsidRDefault="0048166A" w:rsidP="0048166A">
      <w:pPr>
        <w:pStyle w:val="ListParagraph"/>
        <w:numPr>
          <w:ilvl w:val="0"/>
          <w:numId w:val="7"/>
        </w:numPr>
      </w:pPr>
      <w:r>
        <w:t>Setup tHIGH value for SCLH</w:t>
      </w:r>
    </w:p>
    <w:p w:rsidR="0048166A" w:rsidRDefault="0048166A" w:rsidP="0048166A">
      <w:pPr>
        <w:pStyle w:val="ListParagraph"/>
        <w:numPr>
          <w:ilvl w:val="0"/>
          <w:numId w:val="7"/>
        </w:numPr>
      </w:pPr>
      <w:r>
        <w:t>Configure own address</w:t>
      </w:r>
    </w:p>
    <w:p w:rsidR="00F94A80" w:rsidRDefault="00F94A80" w:rsidP="00F94A80">
      <w:pPr>
        <w:pStyle w:val="ListParagraph"/>
        <w:numPr>
          <w:ilvl w:val="0"/>
          <w:numId w:val="7"/>
        </w:numPr>
      </w:pPr>
      <w:r w:rsidRPr="00F94A80">
        <w:rPr>
          <w:b/>
        </w:rPr>
        <w:t>MOD</w:t>
      </w:r>
      <w:r>
        <w:t>: Enable interrupt mask</w:t>
      </w:r>
    </w:p>
    <w:p w:rsidR="0048166A" w:rsidRDefault="0048166A" w:rsidP="0048166A">
      <w:pPr>
        <w:pStyle w:val="ListParagraph"/>
        <w:numPr>
          <w:ilvl w:val="0"/>
          <w:numId w:val="7"/>
        </w:numPr>
      </w:pPr>
      <w:r>
        <w:t>Setup slave address</w:t>
      </w:r>
    </w:p>
    <w:p w:rsidR="0048166A" w:rsidRDefault="0048166A" w:rsidP="0048166A">
      <w:pPr>
        <w:pStyle w:val="ListParagraph"/>
        <w:numPr>
          <w:ilvl w:val="0"/>
          <w:numId w:val="7"/>
        </w:numPr>
      </w:pPr>
      <w:r>
        <w:t>Load data send counter with value for initialization</w:t>
      </w:r>
    </w:p>
    <w:p w:rsidR="00F94A80" w:rsidRDefault="00F94A80" w:rsidP="00F94A80">
      <w:pPr>
        <w:pStyle w:val="ListParagraph"/>
        <w:numPr>
          <w:ilvl w:val="0"/>
          <w:numId w:val="7"/>
        </w:numPr>
      </w:pPr>
      <w:r>
        <w:t>Branch to PollBB()</w:t>
      </w:r>
    </w:p>
    <w:p w:rsidR="0048166A" w:rsidRDefault="0048166A" w:rsidP="0048166A">
      <w:pPr>
        <w:pStyle w:val="ListParagraph"/>
        <w:numPr>
          <w:ilvl w:val="0"/>
          <w:numId w:val="7"/>
        </w:numPr>
      </w:pPr>
      <w:r>
        <w:t>Assert Start and future stop condition</w:t>
      </w:r>
    </w:p>
    <w:p w:rsidR="00F94A80" w:rsidRDefault="00F94A80" w:rsidP="00F94A80">
      <w:pPr>
        <w:pStyle w:val="ListParagraph"/>
        <w:numPr>
          <w:ilvl w:val="0"/>
          <w:numId w:val="7"/>
        </w:numPr>
      </w:pPr>
      <w:r>
        <w:rPr>
          <w:b/>
        </w:rPr>
        <w:t xml:space="preserve">MOD: </w:t>
      </w:r>
      <w:r w:rsidR="00393027">
        <w:t>Enable IRQ input by clearing bit 7</w:t>
      </w:r>
    </w:p>
    <w:p w:rsidR="00F94A80" w:rsidRDefault="00F94A80" w:rsidP="00F94A80">
      <w:pPr>
        <w:pStyle w:val="ListParagraph"/>
        <w:numPr>
          <w:ilvl w:val="0"/>
          <w:numId w:val="7"/>
        </w:numPr>
      </w:pPr>
      <w:r>
        <w:t>Wait for interrupt</w:t>
      </w:r>
    </w:p>
    <w:p w:rsidR="00393027" w:rsidRDefault="00393027" w:rsidP="00393027">
      <w:r>
        <w:t>INT_HANDLER</w:t>
      </w:r>
    </w:p>
    <w:p w:rsidR="00393027" w:rsidRDefault="00393027" w:rsidP="00393027">
      <w:pPr>
        <w:pStyle w:val="ListParagraph"/>
        <w:numPr>
          <w:ilvl w:val="0"/>
          <w:numId w:val="8"/>
        </w:numPr>
      </w:pPr>
      <w:r>
        <w:t>Save register on stack</w:t>
      </w:r>
    </w:p>
    <w:p w:rsidR="00393027" w:rsidRDefault="00393027" w:rsidP="00393027">
      <w:pPr>
        <w:pStyle w:val="ListParagraph"/>
        <w:numPr>
          <w:ilvl w:val="0"/>
          <w:numId w:val="8"/>
        </w:numPr>
      </w:pPr>
      <w:r>
        <w:t>Test bit for I2C1INT in MIR</w:t>
      </w:r>
    </w:p>
    <w:p w:rsidR="00393027" w:rsidRDefault="00393027" w:rsidP="00393027">
      <w:pPr>
        <w:pStyle w:val="ListParagraph"/>
        <w:numPr>
          <w:ilvl w:val="1"/>
          <w:numId w:val="8"/>
        </w:numPr>
      </w:pPr>
      <w:r>
        <w:t>If bit is set</w:t>
      </w:r>
      <w:r w:rsidR="00426500">
        <w:t xml:space="preserve">, test for xdry </w:t>
      </w:r>
    </w:p>
    <w:p w:rsidR="00426500" w:rsidRDefault="00426500" w:rsidP="00426500">
      <w:pPr>
        <w:pStyle w:val="ListParagraph"/>
        <w:numPr>
          <w:ilvl w:val="2"/>
          <w:numId w:val="8"/>
        </w:numPr>
      </w:pPr>
      <w:r>
        <w:t>If set, then branch to XDRY_int()</w:t>
      </w:r>
    </w:p>
    <w:p w:rsidR="00426500" w:rsidRDefault="00426500" w:rsidP="00426500">
      <w:pPr>
        <w:pStyle w:val="ListParagraph"/>
        <w:numPr>
          <w:ilvl w:val="2"/>
          <w:numId w:val="8"/>
        </w:numPr>
      </w:pPr>
      <w:r>
        <w:t>If clear, then branch to pass_on()</w:t>
      </w:r>
    </w:p>
    <w:p w:rsidR="00393027" w:rsidRDefault="00393027" w:rsidP="00393027">
      <w:pPr>
        <w:pStyle w:val="ListParagraph"/>
        <w:numPr>
          <w:ilvl w:val="1"/>
          <w:numId w:val="8"/>
        </w:numPr>
      </w:pPr>
      <w:r>
        <w:t>If  bit is clear, then branch to pass_on()</w:t>
      </w:r>
    </w:p>
    <w:p w:rsidR="00393027" w:rsidRDefault="00393027" w:rsidP="00393027">
      <w:r>
        <w:t>XDRY_INT</w:t>
      </w:r>
    </w:p>
    <w:p w:rsidR="00393027" w:rsidRDefault="00393027" w:rsidP="00393027">
      <w:pPr>
        <w:pStyle w:val="ListParagraph"/>
        <w:numPr>
          <w:ilvl w:val="0"/>
          <w:numId w:val="9"/>
        </w:numPr>
      </w:pPr>
      <w:r>
        <w:t>Reset I2C1INT interrupt</w:t>
      </w:r>
    </w:p>
    <w:p w:rsidR="00393027" w:rsidRDefault="00393027" w:rsidP="00393027">
      <w:pPr>
        <w:pStyle w:val="ListParagraph"/>
        <w:numPr>
          <w:ilvl w:val="0"/>
          <w:numId w:val="9"/>
        </w:numPr>
      </w:pPr>
      <w:r>
        <w:t>Test current_state variable</w:t>
      </w:r>
    </w:p>
    <w:p w:rsidR="00393027" w:rsidRDefault="00393027" w:rsidP="00393027">
      <w:pPr>
        <w:pStyle w:val="ListParagraph"/>
        <w:numPr>
          <w:ilvl w:val="1"/>
          <w:numId w:val="9"/>
        </w:numPr>
      </w:pPr>
      <w:r>
        <w:t xml:space="preserve">If current_state = </w:t>
      </w:r>
      <w:r w:rsidR="000C7834">
        <w:t>1</w:t>
      </w:r>
      <w:r>
        <w:t>, branch to send_init()</w:t>
      </w:r>
    </w:p>
    <w:p w:rsidR="00393027" w:rsidRDefault="00393027" w:rsidP="00393027">
      <w:pPr>
        <w:pStyle w:val="ListParagraph"/>
        <w:numPr>
          <w:ilvl w:val="1"/>
          <w:numId w:val="9"/>
        </w:numPr>
      </w:pPr>
      <w:r>
        <w:t xml:space="preserve">If current_state = </w:t>
      </w:r>
      <w:r w:rsidR="000C7834">
        <w:t>2</w:t>
      </w:r>
      <w:r>
        <w:t>, branch to send_data()</w:t>
      </w:r>
    </w:p>
    <w:p w:rsidR="00393027" w:rsidRDefault="00393027" w:rsidP="00393027">
      <w:pPr>
        <w:pStyle w:val="ListParagraph"/>
        <w:numPr>
          <w:ilvl w:val="1"/>
          <w:numId w:val="9"/>
        </w:numPr>
      </w:pPr>
      <w:r>
        <w:t>If current_state =</w:t>
      </w:r>
      <w:r w:rsidR="00C6748F">
        <w:t xml:space="preserve"> </w:t>
      </w:r>
      <w:r w:rsidR="000C7834">
        <w:t>3</w:t>
      </w:r>
      <w:r w:rsidR="00C6748F">
        <w:t xml:space="preserve">, </w:t>
      </w:r>
      <w:r w:rsidR="000C7834">
        <w:t>disable interrupts</w:t>
      </w:r>
    </w:p>
    <w:p w:rsidR="00393027" w:rsidRDefault="00393027" w:rsidP="00393027">
      <w:pPr>
        <w:pStyle w:val="ListParagraph"/>
        <w:numPr>
          <w:ilvl w:val="0"/>
          <w:numId w:val="9"/>
        </w:numPr>
      </w:pPr>
      <w:r>
        <w:t>Branch to pass_on()</w:t>
      </w:r>
    </w:p>
    <w:p w:rsidR="00393027" w:rsidRDefault="00393027" w:rsidP="00393027">
      <w:r>
        <w:t>SEND_INIT()</w:t>
      </w:r>
    </w:p>
    <w:p w:rsidR="00393027" w:rsidRDefault="00393027" w:rsidP="00393027">
      <w:pPr>
        <w:pStyle w:val="ListParagraph"/>
        <w:numPr>
          <w:ilvl w:val="0"/>
          <w:numId w:val="10"/>
        </w:numPr>
      </w:pPr>
      <w:r>
        <w:t>Setup data array for initialization</w:t>
      </w:r>
    </w:p>
    <w:p w:rsidR="00393027" w:rsidRDefault="00393027" w:rsidP="00393027">
      <w:pPr>
        <w:pStyle w:val="ListParagraph"/>
        <w:numPr>
          <w:ilvl w:val="0"/>
          <w:numId w:val="10"/>
        </w:numPr>
      </w:pPr>
      <w:r>
        <w:t>Setup static pointer for array</w:t>
      </w:r>
    </w:p>
    <w:p w:rsidR="00393027" w:rsidRDefault="00393027" w:rsidP="00393027">
      <w:pPr>
        <w:pStyle w:val="ListParagraph"/>
        <w:numPr>
          <w:ilvl w:val="0"/>
          <w:numId w:val="10"/>
        </w:numPr>
      </w:pPr>
      <w:r>
        <w:t>Send out data for I2C1 data buffer, increment pointer</w:t>
      </w:r>
    </w:p>
    <w:p w:rsidR="007D7390" w:rsidRDefault="007D7390" w:rsidP="00393027">
      <w:pPr>
        <w:pStyle w:val="ListParagraph"/>
        <w:numPr>
          <w:ilvl w:val="0"/>
          <w:numId w:val="10"/>
        </w:numPr>
      </w:pPr>
      <w:r>
        <w:t>If pointer = data counter value</w:t>
      </w:r>
    </w:p>
    <w:p w:rsidR="007D7390" w:rsidRDefault="000C7834" w:rsidP="007D7390">
      <w:pPr>
        <w:pStyle w:val="ListParagraph"/>
        <w:numPr>
          <w:ilvl w:val="1"/>
          <w:numId w:val="10"/>
        </w:numPr>
      </w:pPr>
      <w:r>
        <w:t>Write 2</w:t>
      </w:r>
      <w:r w:rsidR="007D7390">
        <w:t xml:space="preserve"> to current_state variable</w:t>
      </w:r>
    </w:p>
    <w:p w:rsidR="00F05F19" w:rsidRDefault="00F05F19" w:rsidP="007D7390">
      <w:pPr>
        <w:pStyle w:val="ListParagraph"/>
        <w:numPr>
          <w:ilvl w:val="1"/>
          <w:numId w:val="10"/>
        </w:numPr>
      </w:pPr>
      <w:r>
        <w:t>Write next DCOUNT value to I2C1 counter register</w:t>
      </w:r>
    </w:p>
    <w:p w:rsidR="00F05F19" w:rsidRDefault="00F05F19" w:rsidP="007D7390">
      <w:pPr>
        <w:pStyle w:val="ListParagraph"/>
        <w:numPr>
          <w:ilvl w:val="1"/>
          <w:numId w:val="10"/>
        </w:numPr>
      </w:pPr>
      <w:r>
        <w:t>Branch to PollBB()</w:t>
      </w:r>
    </w:p>
    <w:p w:rsidR="00F05F19" w:rsidRDefault="00F05F19" w:rsidP="007D7390">
      <w:pPr>
        <w:pStyle w:val="ListParagraph"/>
        <w:numPr>
          <w:ilvl w:val="1"/>
          <w:numId w:val="10"/>
        </w:numPr>
      </w:pPr>
      <w:r>
        <w:t>Assert start condition</w:t>
      </w:r>
    </w:p>
    <w:p w:rsidR="007D7390" w:rsidRDefault="00F05F19" w:rsidP="007D7390">
      <w:pPr>
        <w:pStyle w:val="ListParagraph"/>
        <w:numPr>
          <w:ilvl w:val="0"/>
          <w:numId w:val="10"/>
        </w:numPr>
      </w:pPr>
      <w:r>
        <w:t>pass_on()</w:t>
      </w:r>
    </w:p>
    <w:p w:rsidR="00F05F19" w:rsidRDefault="00F05F19" w:rsidP="00F05F19">
      <w:r>
        <w:t>SEND_DATA()</w:t>
      </w:r>
    </w:p>
    <w:p w:rsidR="00F05F19" w:rsidRDefault="00F05F19" w:rsidP="00F05F19">
      <w:pPr>
        <w:pStyle w:val="ListParagraph"/>
        <w:numPr>
          <w:ilvl w:val="0"/>
          <w:numId w:val="11"/>
        </w:numPr>
      </w:pPr>
      <w:r>
        <w:t>Setup data array for character display</w:t>
      </w:r>
    </w:p>
    <w:p w:rsidR="00F05F19" w:rsidRDefault="00F05F19" w:rsidP="00F05F19">
      <w:pPr>
        <w:pStyle w:val="ListParagraph"/>
        <w:numPr>
          <w:ilvl w:val="0"/>
          <w:numId w:val="11"/>
        </w:numPr>
      </w:pPr>
      <w:r>
        <w:t>Setup static pointer for array</w:t>
      </w:r>
    </w:p>
    <w:p w:rsidR="00F05F19" w:rsidRDefault="00F05F19" w:rsidP="00F05F19">
      <w:pPr>
        <w:pStyle w:val="ListParagraph"/>
        <w:numPr>
          <w:ilvl w:val="0"/>
          <w:numId w:val="11"/>
        </w:numPr>
      </w:pPr>
      <w:r>
        <w:t>Send out data for I2C1 data buffer, increment pointer</w:t>
      </w:r>
    </w:p>
    <w:p w:rsidR="00F05F19" w:rsidRDefault="00F05F19" w:rsidP="00F05F19">
      <w:pPr>
        <w:pStyle w:val="ListParagraph"/>
        <w:numPr>
          <w:ilvl w:val="0"/>
          <w:numId w:val="11"/>
        </w:numPr>
      </w:pPr>
      <w:r>
        <w:t>If pointer = data counter value</w:t>
      </w:r>
    </w:p>
    <w:p w:rsidR="00F05F19" w:rsidRDefault="00F05F19" w:rsidP="00F05F19">
      <w:pPr>
        <w:pStyle w:val="ListParagraph"/>
        <w:numPr>
          <w:ilvl w:val="1"/>
          <w:numId w:val="11"/>
        </w:numPr>
      </w:pPr>
      <w:r>
        <w:t xml:space="preserve">Write </w:t>
      </w:r>
      <w:r w:rsidR="000C7834">
        <w:t>3</w:t>
      </w:r>
      <w:r>
        <w:t xml:space="preserve"> to current_state variable</w:t>
      </w:r>
    </w:p>
    <w:p w:rsidR="00F05F19" w:rsidRDefault="00F05F19" w:rsidP="00F05F19">
      <w:pPr>
        <w:pStyle w:val="ListParagraph"/>
        <w:numPr>
          <w:ilvl w:val="1"/>
          <w:numId w:val="11"/>
        </w:numPr>
      </w:pPr>
      <w:r>
        <w:t>Disable interrupts</w:t>
      </w:r>
    </w:p>
    <w:p w:rsidR="00F05F19" w:rsidRDefault="00F05F19" w:rsidP="00F05F19">
      <w:pPr>
        <w:pStyle w:val="ListParagraph"/>
        <w:numPr>
          <w:ilvl w:val="0"/>
          <w:numId w:val="11"/>
        </w:numPr>
      </w:pPr>
      <w:r>
        <w:t>pass_on</w:t>
      </w:r>
    </w:p>
    <w:p w:rsidR="00F05F19" w:rsidRDefault="00F05F19" w:rsidP="00F05F19">
      <w:r>
        <w:t>PASS_ON</w:t>
      </w:r>
    </w:p>
    <w:p w:rsidR="00F05F19" w:rsidRDefault="00F05F19" w:rsidP="00F05F19">
      <w:pPr>
        <w:pStyle w:val="ListParagraph"/>
        <w:numPr>
          <w:ilvl w:val="0"/>
          <w:numId w:val="12"/>
        </w:numPr>
      </w:pPr>
      <w:r>
        <w:t>Reset register for NEWIRQ generation</w:t>
      </w:r>
    </w:p>
    <w:p w:rsidR="00F05F19" w:rsidRDefault="00F05F19" w:rsidP="00F05F19">
      <w:pPr>
        <w:pStyle w:val="ListParagraph"/>
        <w:numPr>
          <w:ilvl w:val="0"/>
          <w:numId w:val="12"/>
        </w:numPr>
      </w:pPr>
      <w:r>
        <w:t>Restore registers from stack and SUBS</w:t>
      </w:r>
      <w:r w:rsidR="000C7834">
        <w:t xml:space="preserve"> #4</w:t>
      </w:r>
      <w:r>
        <w:t xml:space="preserve"> outta there</w:t>
      </w:r>
    </w:p>
    <w:p w:rsidR="009B6D1B" w:rsidRDefault="009B6D1B" w:rsidP="009B6D1B">
      <w:r>
        <w:t>POLLBB</w:t>
      </w:r>
    </w:p>
    <w:p w:rsidR="009B6D1B" w:rsidRDefault="009B6D1B" w:rsidP="009B6D1B">
      <w:pPr>
        <w:pStyle w:val="ListParagraph"/>
        <w:numPr>
          <w:ilvl w:val="0"/>
          <w:numId w:val="15"/>
        </w:numPr>
      </w:pPr>
      <w:r>
        <w:t>Test BB bit of I2C1</w:t>
      </w:r>
    </w:p>
    <w:p w:rsidR="009B6D1B" w:rsidRDefault="009B6D1B" w:rsidP="009B6D1B">
      <w:pPr>
        <w:pStyle w:val="ListParagraph"/>
        <w:numPr>
          <w:ilvl w:val="1"/>
          <w:numId w:val="15"/>
        </w:numPr>
      </w:pPr>
      <w:r>
        <w:t>If HIGH, then test again</w:t>
      </w:r>
    </w:p>
    <w:p w:rsidR="009B6D1B" w:rsidRDefault="009B6D1B" w:rsidP="009B6D1B">
      <w:pPr>
        <w:pStyle w:val="ListParagraph"/>
        <w:numPr>
          <w:ilvl w:val="1"/>
          <w:numId w:val="15"/>
        </w:numPr>
      </w:pPr>
      <w:r>
        <w:t>If LOW, then leave (Bus is not busy)</w:t>
      </w:r>
    </w:p>
    <w:p w:rsidR="000C7834" w:rsidRDefault="000C7834">
      <w:r>
        <w:br w:type="page"/>
      </w:r>
    </w:p>
    <w:p w:rsidR="000C7834" w:rsidRDefault="000C7834" w:rsidP="000C7834">
      <w:r>
        <w:t>Low Level Algorithm</w:t>
      </w:r>
    </w:p>
    <w:p w:rsidR="000C7834" w:rsidRDefault="000C7834" w:rsidP="000C7834">
      <w:r>
        <w:t>MAINLINE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t>Remap mux pins for I2C1</w:t>
      </w:r>
    </w:p>
    <w:p w:rsidR="000C7834" w:rsidRPr="000D62F8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Store 0x7A in conf_spi0_cs0 register at 0x44E10000+0x958</w:t>
      </w:r>
    </w:p>
    <w:p w:rsidR="000C7834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Store 0x7A in conf_spi_d1 register at 0x44E10000+0x95C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t>Enable I2C1 modules</w:t>
      </w:r>
    </w:p>
    <w:p w:rsidR="000C7834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Store 0x02 in CM_PER_CLOCK_I2C1 at 0x44E00000+0x48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rPr>
          <w:b/>
        </w:rPr>
        <w:t xml:space="preserve">MOD: </w:t>
      </w:r>
      <w:r>
        <w:t>Unmask bit for MIR_Clear for I2C1INT (71)</w:t>
      </w:r>
    </w:p>
    <w:p w:rsidR="000C7834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Store 0x80 in INTC_MIR_CLEAR2 at 0x48200000+0xC8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t>Soft reset I2C1 for troubleshooting</w:t>
      </w:r>
    </w:p>
    <w:p w:rsidR="000C7834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Store 0x2 in I2C1_SYSC at 0x4802A000+0x10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t>Setup prescaler value to divide 48Mhz clock</w:t>
      </w:r>
    </w:p>
    <w:p w:rsidR="000C7834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Store 0x3 in I2C1_PSC at 0x4802A000+0xB0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t>Setup tLOW value for SCLL</w:t>
      </w:r>
    </w:p>
    <w:p w:rsidR="000C7834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Store 0x35 in I2C1_SCLL at 0x4802A000+0xB4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t>Setup tHIGH value for SCLH</w:t>
      </w:r>
    </w:p>
    <w:p w:rsidR="000C7834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Store 0x37 in I2C1_SCLH at 0x4802A000+B8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t>Configure own address</w:t>
      </w:r>
    </w:p>
    <w:p w:rsidR="000C7834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Store 0x00 in I2C1_OA at 0x4802A000+A8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 w:rsidRPr="00F94A80">
        <w:rPr>
          <w:b/>
        </w:rPr>
        <w:t>MOD</w:t>
      </w:r>
      <w:r>
        <w:t>: Enable interrupt mask</w:t>
      </w:r>
    </w:p>
    <w:p w:rsidR="000C7834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Store 0x10 in I2C1_IRQENABLE_SET at 0x4802A000+0x2C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t>Setup slave address</w:t>
      </w:r>
    </w:p>
    <w:p w:rsidR="000C7834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Store 0x3C in I2C1_SA at 0x4802A000+0xAC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t>Load data send counter with value for initialization</w:t>
      </w:r>
    </w:p>
    <w:p w:rsidR="000C7834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Store 0xA in I2C1_CNT at 0x4802A000+0x98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t>Branch to PollBB()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t>Assert Start and future stop condition</w:t>
      </w:r>
    </w:p>
    <w:p w:rsidR="000C7834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Store 0x8603 in I2C1_CON at 0x4802A000+0xA4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rPr>
          <w:b/>
        </w:rPr>
        <w:t xml:space="preserve">MOD: </w:t>
      </w:r>
      <w:r>
        <w:t>Enable IRQ input by clearing bit 7</w:t>
      </w:r>
    </w:p>
    <w:p w:rsidR="000C7834" w:rsidRDefault="000C7834" w:rsidP="000C7834">
      <w:pPr>
        <w:pStyle w:val="ListParagraph"/>
        <w:numPr>
          <w:ilvl w:val="1"/>
          <w:numId w:val="7"/>
        </w:numPr>
      </w:pPr>
      <w:r>
        <w:rPr>
          <w:b/>
        </w:rPr>
        <w:t>BIC #0x80</w:t>
      </w:r>
    </w:p>
    <w:p w:rsidR="000C7834" w:rsidRDefault="000C7834" w:rsidP="000C7834">
      <w:pPr>
        <w:pStyle w:val="ListParagraph"/>
        <w:numPr>
          <w:ilvl w:val="0"/>
          <w:numId w:val="7"/>
        </w:numPr>
      </w:pPr>
      <w:r>
        <w:t>Wait for interrupt</w:t>
      </w:r>
    </w:p>
    <w:p w:rsidR="000C7834" w:rsidRDefault="000C7834" w:rsidP="000C7834">
      <w:r>
        <w:t>INT_HANDLER</w:t>
      </w:r>
    </w:p>
    <w:p w:rsidR="000C7834" w:rsidRDefault="000C7834" w:rsidP="000C7834">
      <w:pPr>
        <w:pStyle w:val="ListParagraph"/>
        <w:numPr>
          <w:ilvl w:val="0"/>
          <w:numId w:val="8"/>
        </w:numPr>
      </w:pPr>
      <w:r>
        <w:t>Save register on stack</w:t>
      </w:r>
    </w:p>
    <w:p w:rsidR="000C7834" w:rsidRDefault="000C7834" w:rsidP="000C7834">
      <w:pPr>
        <w:pStyle w:val="ListParagraph"/>
        <w:numPr>
          <w:ilvl w:val="0"/>
          <w:numId w:val="8"/>
        </w:numPr>
      </w:pPr>
      <w:r>
        <w:t>Test bit for I2C1INT in MIR</w:t>
      </w:r>
    </w:p>
    <w:p w:rsidR="000C7834" w:rsidRDefault="000C7834" w:rsidP="000C7834">
      <w:pPr>
        <w:pStyle w:val="ListParagraph"/>
        <w:numPr>
          <w:ilvl w:val="1"/>
          <w:numId w:val="8"/>
        </w:numPr>
      </w:pPr>
      <w:r>
        <w:rPr>
          <w:b/>
        </w:rPr>
        <w:t>Test bit 7 (0x80) in INTC_PENDING_IRQ2 at 0x48200000+0xD8</w:t>
      </w:r>
    </w:p>
    <w:p w:rsidR="000C7834" w:rsidRDefault="000C7834" w:rsidP="000C7834">
      <w:pPr>
        <w:pStyle w:val="ListParagraph"/>
        <w:numPr>
          <w:ilvl w:val="1"/>
          <w:numId w:val="8"/>
        </w:numPr>
      </w:pPr>
      <w:r>
        <w:t xml:space="preserve">If bit is set, test for xdry </w:t>
      </w:r>
    </w:p>
    <w:p w:rsidR="000C7834" w:rsidRDefault="000C7834" w:rsidP="000C7834">
      <w:pPr>
        <w:pStyle w:val="ListParagraph"/>
        <w:numPr>
          <w:ilvl w:val="2"/>
          <w:numId w:val="8"/>
        </w:numPr>
      </w:pPr>
      <w:r>
        <w:rPr>
          <w:b/>
        </w:rPr>
        <w:t>Test bit 4 (0x10) in I2C1_IRQSTATUS at 0x4802A000+0x28</w:t>
      </w:r>
    </w:p>
    <w:p w:rsidR="000C7834" w:rsidRDefault="000C7834" w:rsidP="000C7834">
      <w:pPr>
        <w:pStyle w:val="ListParagraph"/>
        <w:numPr>
          <w:ilvl w:val="2"/>
          <w:numId w:val="8"/>
        </w:numPr>
      </w:pPr>
      <w:r>
        <w:t>If set, then branch to XDRY_int()</w:t>
      </w:r>
    </w:p>
    <w:p w:rsidR="000C7834" w:rsidRDefault="000C7834" w:rsidP="000C7834">
      <w:pPr>
        <w:pStyle w:val="ListParagraph"/>
        <w:numPr>
          <w:ilvl w:val="2"/>
          <w:numId w:val="8"/>
        </w:numPr>
      </w:pPr>
      <w:r>
        <w:t>If clear, then branch to pass_on()</w:t>
      </w:r>
    </w:p>
    <w:p w:rsidR="000C7834" w:rsidRDefault="000C7834" w:rsidP="000C7834">
      <w:pPr>
        <w:pStyle w:val="ListParagraph"/>
        <w:numPr>
          <w:ilvl w:val="1"/>
          <w:numId w:val="8"/>
        </w:numPr>
      </w:pPr>
      <w:r>
        <w:t>If  bit is clear, then branch to pass_on()</w:t>
      </w:r>
    </w:p>
    <w:p w:rsidR="000C7834" w:rsidRDefault="000C7834" w:rsidP="000C7834">
      <w:r>
        <w:t>XDRY_INT</w:t>
      </w:r>
    </w:p>
    <w:p w:rsidR="000C7834" w:rsidRDefault="000C7834" w:rsidP="000C7834">
      <w:pPr>
        <w:pStyle w:val="ListParagraph"/>
        <w:numPr>
          <w:ilvl w:val="0"/>
          <w:numId w:val="9"/>
        </w:numPr>
      </w:pPr>
      <w:r>
        <w:t>Reset I2C1INT interrupt</w:t>
      </w:r>
    </w:p>
    <w:p w:rsidR="000C7834" w:rsidRDefault="000C7834" w:rsidP="000C7834">
      <w:pPr>
        <w:pStyle w:val="ListParagraph"/>
        <w:numPr>
          <w:ilvl w:val="1"/>
          <w:numId w:val="9"/>
        </w:numPr>
      </w:pPr>
      <w:r>
        <w:rPr>
          <w:b/>
        </w:rPr>
        <w:t>Store 0x10 in I2C_IRQSTATUS at 0x4802A000+0x28</w:t>
      </w:r>
    </w:p>
    <w:p w:rsidR="000C7834" w:rsidRDefault="000C7834" w:rsidP="000C7834">
      <w:pPr>
        <w:pStyle w:val="ListParagraph"/>
        <w:numPr>
          <w:ilvl w:val="0"/>
          <w:numId w:val="9"/>
        </w:numPr>
      </w:pPr>
      <w:r>
        <w:t>Test current_state variable</w:t>
      </w:r>
    </w:p>
    <w:p w:rsidR="000C7834" w:rsidRDefault="000C7834" w:rsidP="000C7834">
      <w:pPr>
        <w:pStyle w:val="ListParagraph"/>
        <w:numPr>
          <w:ilvl w:val="1"/>
          <w:numId w:val="9"/>
        </w:numPr>
      </w:pPr>
      <w:r>
        <w:t>If current_state = 1, branch to send_init()</w:t>
      </w:r>
    </w:p>
    <w:p w:rsidR="000C7834" w:rsidRDefault="000C7834" w:rsidP="000C7834">
      <w:pPr>
        <w:pStyle w:val="ListParagraph"/>
        <w:numPr>
          <w:ilvl w:val="1"/>
          <w:numId w:val="9"/>
        </w:numPr>
      </w:pPr>
      <w:r>
        <w:t>If current_state = 2, branch to send_data()</w:t>
      </w:r>
    </w:p>
    <w:p w:rsidR="000C7834" w:rsidRDefault="000C7834" w:rsidP="000C7834">
      <w:pPr>
        <w:pStyle w:val="ListParagraph"/>
        <w:numPr>
          <w:ilvl w:val="1"/>
          <w:numId w:val="9"/>
        </w:numPr>
      </w:pPr>
      <w:r>
        <w:t>If current_state = 3, disable interrupts</w:t>
      </w:r>
    </w:p>
    <w:p w:rsidR="000C7834" w:rsidRDefault="000C7834" w:rsidP="000C7834">
      <w:pPr>
        <w:pStyle w:val="ListParagraph"/>
        <w:numPr>
          <w:ilvl w:val="0"/>
          <w:numId w:val="9"/>
        </w:numPr>
      </w:pPr>
      <w:r>
        <w:t>Branch to pass_on()</w:t>
      </w:r>
    </w:p>
    <w:p w:rsidR="000C7834" w:rsidRDefault="000C7834" w:rsidP="000C7834">
      <w:r>
        <w:t>SEND_INIT()</w:t>
      </w:r>
    </w:p>
    <w:p w:rsidR="000C7834" w:rsidRDefault="000C7834" w:rsidP="000C7834">
      <w:pPr>
        <w:pStyle w:val="ListParagraph"/>
        <w:numPr>
          <w:ilvl w:val="0"/>
          <w:numId w:val="10"/>
        </w:numPr>
      </w:pPr>
      <w:r>
        <w:t>Setup data array for initialization</w:t>
      </w:r>
    </w:p>
    <w:p w:rsidR="000C7834" w:rsidRDefault="000C7834" w:rsidP="000C7834">
      <w:pPr>
        <w:pStyle w:val="ListParagraph"/>
        <w:numPr>
          <w:ilvl w:val="0"/>
          <w:numId w:val="10"/>
        </w:numPr>
      </w:pPr>
      <w:r>
        <w:t>Setup static pointer for array</w:t>
      </w:r>
    </w:p>
    <w:p w:rsidR="000C7834" w:rsidRDefault="000C7834" w:rsidP="000C7834">
      <w:pPr>
        <w:pStyle w:val="ListParagraph"/>
        <w:numPr>
          <w:ilvl w:val="0"/>
          <w:numId w:val="10"/>
        </w:numPr>
      </w:pPr>
      <w:r>
        <w:t>Send out data for I2C1 data buffer, increment pointer</w:t>
      </w:r>
    </w:p>
    <w:p w:rsidR="000C7834" w:rsidRDefault="000C7834" w:rsidP="000C7834">
      <w:pPr>
        <w:pStyle w:val="ListParagraph"/>
        <w:numPr>
          <w:ilvl w:val="1"/>
          <w:numId w:val="10"/>
        </w:numPr>
      </w:pPr>
      <w:r>
        <w:rPr>
          <w:b/>
        </w:rPr>
        <w:t>Store data value in I2C1_DATA at 0x4802A000+9C</w:t>
      </w:r>
    </w:p>
    <w:p w:rsidR="000C7834" w:rsidRDefault="000C7834" w:rsidP="000C7834">
      <w:pPr>
        <w:pStyle w:val="ListParagraph"/>
        <w:numPr>
          <w:ilvl w:val="0"/>
          <w:numId w:val="10"/>
        </w:numPr>
      </w:pPr>
      <w:r>
        <w:t>If pointer = data counter value</w:t>
      </w:r>
    </w:p>
    <w:p w:rsidR="000C7834" w:rsidRDefault="000C7834" w:rsidP="000C7834">
      <w:pPr>
        <w:pStyle w:val="ListParagraph"/>
        <w:numPr>
          <w:ilvl w:val="1"/>
          <w:numId w:val="10"/>
        </w:numPr>
      </w:pPr>
      <w:r>
        <w:t>Write 2 to current_state variable</w:t>
      </w:r>
    </w:p>
    <w:p w:rsidR="000C7834" w:rsidRDefault="000C7834" w:rsidP="000C7834">
      <w:pPr>
        <w:pStyle w:val="ListParagraph"/>
        <w:numPr>
          <w:ilvl w:val="1"/>
          <w:numId w:val="10"/>
        </w:numPr>
      </w:pPr>
      <w:r>
        <w:t>Write next DCOUNT value to I2C1 counter register</w:t>
      </w:r>
    </w:p>
    <w:p w:rsidR="000C7834" w:rsidRDefault="000C7834" w:rsidP="000C7834">
      <w:pPr>
        <w:pStyle w:val="ListParagraph"/>
        <w:numPr>
          <w:ilvl w:val="2"/>
          <w:numId w:val="10"/>
        </w:numPr>
      </w:pPr>
      <w:r>
        <w:rPr>
          <w:b/>
        </w:rPr>
        <w:t>Store 0x6 in I2C1_CNT at 0x4802A000+0x92</w:t>
      </w:r>
    </w:p>
    <w:p w:rsidR="000C7834" w:rsidRDefault="000C7834" w:rsidP="000C7834">
      <w:pPr>
        <w:pStyle w:val="ListParagraph"/>
        <w:numPr>
          <w:ilvl w:val="1"/>
          <w:numId w:val="10"/>
        </w:numPr>
      </w:pPr>
      <w:r>
        <w:t>Branch to PollBB()</w:t>
      </w:r>
    </w:p>
    <w:p w:rsidR="000C7834" w:rsidRDefault="000C7834" w:rsidP="000C7834">
      <w:pPr>
        <w:pStyle w:val="ListParagraph"/>
        <w:numPr>
          <w:ilvl w:val="1"/>
          <w:numId w:val="10"/>
        </w:numPr>
      </w:pPr>
      <w:r>
        <w:t>Assert start condition</w:t>
      </w:r>
    </w:p>
    <w:p w:rsidR="000C7834" w:rsidRDefault="000C7834" w:rsidP="000C7834">
      <w:pPr>
        <w:pStyle w:val="ListParagraph"/>
        <w:numPr>
          <w:ilvl w:val="0"/>
          <w:numId w:val="10"/>
        </w:numPr>
      </w:pPr>
      <w:r>
        <w:t>pass_on()</w:t>
      </w:r>
    </w:p>
    <w:p w:rsidR="000C7834" w:rsidRDefault="000C7834" w:rsidP="000C7834">
      <w:r>
        <w:t>SEND_DATA()</w:t>
      </w:r>
    </w:p>
    <w:p w:rsidR="000C7834" w:rsidRDefault="000C7834" w:rsidP="000C7834">
      <w:pPr>
        <w:pStyle w:val="ListParagraph"/>
        <w:numPr>
          <w:ilvl w:val="0"/>
          <w:numId w:val="11"/>
        </w:numPr>
      </w:pPr>
      <w:r>
        <w:t>Setup data array for character display</w:t>
      </w:r>
    </w:p>
    <w:p w:rsidR="000C7834" w:rsidRDefault="000C7834" w:rsidP="000C7834">
      <w:pPr>
        <w:pStyle w:val="ListParagraph"/>
        <w:numPr>
          <w:ilvl w:val="0"/>
          <w:numId w:val="11"/>
        </w:numPr>
      </w:pPr>
      <w:r>
        <w:t>Setup static pointer for array</w:t>
      </w:r>
    </w:p>
    <w:p w:rsidR="000C7834" w:rsidRDefault="000C7834" w:rsidP="000C7834">
      <w:pPr>
        <w:pStyle w:val="ListParagraph"/>
        <w:numPr>
          <w:ilvl w:val="0"/>
          <w:numId w:val="11"/>
        </w:numPr>
      </w:pPr>
      <w:r>
        <w:t>Send out data for I2C1 data buffer, increment pointer</w:t>
      </w:r>
    </w:p>
    <w:p w:rsidR="000C7834" w:rsidRDefault="000C7834" w:rsidP="000C7834">
      <w:pPr>
        <w:pStyle w:val="ListParagraph"/>
        <w:numPr>
          <w:ilvl w:val="1"/>
          <w:numId w:val="11"/>
        </w:numPr>
      </w:pPr>
      <w:r>
        <w:rPr>
          <w:b/>
        </w:rPr>
        <w:t>Store data value in I2C1_DATA at 0x4802A000+9C</w:t>
      </w:r>
    </w:p>
    <w:p w:rsidR="000C7834" w:rsidRDefault="000C7834" w:rsidP="000C7834">
      <w:pPr>
        <w:pStyle w:val="ListParagraph"/>
        <w:numPr>
          <w:ilvl w:val="0"/>
          <w:numId w:val="11"/>
        </w:numPr>
      </w:pPr>
      <w:r>
        <w:t>If pointer = data counter value</w:t>
      </w:r>
    </w:p>
    <w:p w:rsidR="000C7834" w:rsidRDefault="000C7834" w:rsidP="000C7834">
      <w:pPr>
        <w:pStyle w:val="ListParagraph"/>
        <w:numPr>
          <w:ilvl w:val="1"/>
          <w:numId w:val="11"/>
        </w:numPr>
      </w:pPr>
      <w:r>
        <w:t>Write 3 to current_state variable</w:t>
      </w:r>
    </w:p>
    <w:p w:rsidR="000C7834" w:rsidRDefault="000C7834" w:rsidP="000C7834">
      <w:pPr>
        <w:pStyle w:val="ListParagraph"/>
        <w:numPr>
          <w:ilvl w:val="1"/>
          <w:numId w:val="11"/>
        </w:numPr>
      </w:pPr>
      <w:r>
        <w:t>Disable interrupts</w:t>
      </w:r>
    </w:p>
    <w:p w:rsidR="000C7834" w:rsidRDefault="000C7834" w:rsidP="000C7834">
      <w:pPr>
        <w:pStyle w:val="ListParagraph"/>
        <w:numPr>
          <w:ilvl w:val="2"/>
          <w:numId w:val="11"/>
        </w:numPr>
      </w:pPr>
      <w:r>
        <w:rPr>
          <w:b/>
        </w:rPr>
        <w:t>Store 0x10 in I2C1_IRQENABLE_CLEAR at 0x4802A000+0x30</w:t>
      </w:r>
    </w:p>
    <w:p w:rsidR="000C7834" w:rsidRDefault="000C7834" w:rsidP="000C7834">
      <w:pPr>
        <w:pStyle w:val="ListParagraph"/>
        <w:numPr>
          <w:ilvl w:val="0"/>
          <w:numId w:val="11"/>
        </w:numPr>
      </w:pPr>
      <w:r>
        <w:t>pass_on</w:t>
      </w:r>
    </w:p>
    <w:p w:rsidR="000C7834" w:rsidRDefault="000C7834" w:rsidP="000C7834">
      <w:r>
        <w:t>PASS_ON</w:t>
      </w:r>
    </w:p>
    <w:p w:rsidR="000C7834" w:rsidRDefault="000C7834" w:rsidP="000C7834">
      <w:pPr>
        <w:pStyle w:val="ListParagraph"/>
        <w:numPr>
          <w:ilvl w:val="0"/>
          <w:numId w:val="12"/>
        </w:numPr>
      </w:pPr>
      <w:r>
        <w:t>Reset register for NEWIRQ generation</w:t>
      </w:r>
    </w:p>
    <w:p w:rsidR="000C7834" w:rsidRDefault="000C7834" w:rsidP="000C7834">
      <w:pPr>
        <w:pStyle w:val="ListParagraph"/>
        <w:numPr>
          <w:ilvl w:val="1"/>
          <w:numId w:val="12"/>
        </w:numPr>
      </w:pPr>
      <w:r>
        <w:rPr>
          <w:b/>
        </w:rPr>
        <w:t>Store 0x01 at INTC_Contol at 0x48200000+0x48</w:t>
      </w:r>
    </w:p>
    <w:p w:rsidR="000C7834" w:rsidRDefault="000C7834" w:rsidP="000C7834">
      <w:pPr>
        <w:pStyle w:val="ListParagraph"/>
        <w:numPr>
          <w:ilvl w:val="0"/>
          <w:numId w:val="12"/>
        </w:numPr>
      </w:pPr>
      <w:r>
        <w:t>Restore registers from stack and SUBS #4 outta there</w:t>
      </w:r>
    </w:p>
    <w:p w:rsidR="000C7834" w:rsidRDefault="000C7834" w:rsidP="000C7834"/>
    <w:p w:rsidR="000C7834" w:rsidRDefault="000C7834" w:rsidP="000C7834">
      <w:r>
        <w:t>POLLBB</w:t>
      </w:r>
    </w:p>
    <w:p w:rsidR="000C7834" w:rsidRDefault="000C7834" w:rsidP="000C7834">
      <w:pPr>
        <w:pStyle w:val="ListParagraph"/>
        <w:numPr>
          <w:ilvl w:val="0"/>
          <w:numId w:val="15"/>
        </w:numPr>
      </w:pPr>
      <w:r>
        <w:t>Test BB bit of I2C1</w:t>
      </w:r>
    </w:p>
    <w:p w:rsidR="000C7834" w:rsidRDefault="000C7834" w:rsidP="000C7834">
      <w:pPr>
        <w:pStyle w:val="ListParagraph"/>
        <w:numPr>
          <w:ilvl w:val="1"/>
          <w:numId w:val="15"/>
        </w:numPr>
      </w:pPr>
      <w:r>
        <w:rPr>
          <w:b/>
        </w:rPr>
        <w:t>Test bit 12 (0x1000) in I2C1_IRQSTATUS_RAW at 0x4802A000+0x24</w:t>
      </w:r>
    </w:p>
    <w:p w:rsidR="000C7834" w:rsidRDefault="000C7834" w:rsidP="000C7834">
      <w:pPr>
        <w:pStyle w:val="ListParagraph"/>
        <w:numPr>
          <w:ilvl w:val="1"/>
          <w:numId w:val="15"/>
        </w:numPr>
      </w:pPr>
      <w:r>
        <w:t>If HIGH, then test again</w:t>
      </w:r>
    </w:p>
    <w:p w:rsidR="000C7834" w:rsidRDefault="000C7834" w:rsidP="000C7834">
      <w:pPr>
        <w:pStyle w:val="ListParagraph"/>
        <w:numPr>
          <w:ilvl w:val="1"/>
          <w:numId w:val="15"/>
        </w:numPr>
      </w:pPr>
      <w:r>
        <w:t>If LOW, then leave (Bus is not busy)</w:t>
      </w:r>
    </w:p>
    <w:p w:rsidR="000C7834" w:rsidRDefault="000C7834" w:rsidP="000C7834"/>
    <w:p w:rsidR="000E464A" w:rsidRDefault="000E464A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E464A" w:rsidRDefault="000E464A" w:rsidP="000C7834">
      <w:bookmarkStart w:id="0" w:name="_GoBack"/>
      <w:bookmarkEnd w:id="0"/>
    </w:p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/>
    <w:p w:rsidR="000C7834" w:rsidRDefault="000C7834" w:rsidP="000C7834">
      <w:pPr>
        <w:pStyle w:val="PlainTex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 developed and wrote this program by myself with no help from anyone except the instructor and/or the T.A. and that I did not give any help to anyone else.</w:t>
      </w:r>
    </w:p>
    <w:p w:rsidR="000C7834" w:rsidRDefault="000C7834" w:rsidP="000C7834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:rsidR="000C7834" w:rsidRDefault="000C7834" w:rsidP="000C7834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:rsidR="000C7834" w:rsidRDefault="000C7834" w:rsidP="000C7834">
      <w:pPr>
        <w:pStyle w:val="PlainTex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X___________________________________________</w:t>
      </w:r>
    </w:p>
    <w:p w:rsidR="000C7834" w:rsidRPr="000C7834" w:rsidRDefault="000C7834" w:rsidP="000C7834"/>
    <w:sectPr w:rsidR="000C7834" w:rsidRPr="000C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7BAD"/>
    <w:multiLevelType w:val="hybridMultilevel"/>
    <w:tmpl w:val="7AD85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616"/>
    <w:multiLevelType w:val="hybridMultilevel"/>
    <w:tmpl w:val="EABE3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4C0"/>
    <w:multiLevelType w:val="hybridMultilevel"/>
    <w:tmpl w:val="9758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6D3"/>
    <w:multiLevelType w:val="hybridMultilevel"/>
    <w:tmpl w:val="CB6A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74D57"/>
    <w:multiLevelType w:val="hybridMultilevel"/>
    <w:tmpl w:val="BCFED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31191"/>
    <w:multiLevelType w:val="hybridMultilevel"/>
    <w:tmpl w:val="9758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95583"/>
    <w:multiLevelType w:val="hybridMultilevel"/>
    <w:tmpl w:val="FE104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90479"/>
    <w:multiLevelType w:val="hybridMultilevel"/>
    <w:tmpl w:val="E5B8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73E9E"/>
    <w:multiLevelType w:val="hybridMultilevel"/>
    <w:tmpl w:val="2108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6748A"/>
    <w:multiLevelType w:val="hybridMultilevel"/>
    <w:tmpl w:val="5790B2C2"/>
    <w:lvl w:ilvl="0" w:tplc="299E16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7370C"/>
    <w:multiLevelType w:val="hybridMultilevel"/>
    <w:tmpl w:val="5790B2C2"/>
    <w:lvl w:ilvl="0" w:tplc="299E16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439BE"/>
    <w:multiLevelType w:val="hybridMultilevel"/>
    <w:tmpl w:val="9D50A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14369"/>
    <w:multiLevelType w:val="hybridMultilevel"/>
    <w:tmpl w:val="BCFED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333E2"/>
    <w:multiLevelType w:val="hybridMultilevel"/>
    <w:tmpl w:val="5B8C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55A6F"/>
    <w:multiLevelType w:val="hybridMultilevel"/>
    <w:tmpl w:val="9758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C0D6D"/>
    <w:multiLevelType w:val="singleLevel"/>
    <w:tmpl w:val="91A01C2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9"/>
  </w:num>
  <w:num w:numId="5">
    <w:abstractNumId w:val="11"/>
  </w:num>
  <w:num w:numId="6">
    <w:abstractNumId w:val="8"/>
  </w:num>
  <w:num w:numId="7">
    <w:abstractNumId w:val="14"/>
  </w:num>
  <w:num w:numId="8">
    <w:abstractNumId w:val="7"/>
  </w:num>
  <w:num w:numId="9">
    <w:abstractNumId w:val="6"/>
  </w:num>
  <w:num w:numId="10">
    <w:abstractNumId w:val="13"/>
  </w:num>
  <w:num w:numId="11">
    <w:abstractNumId w:val="1"/>
  </w:num>
  <w:num w:numId="12">
    <w:abstractNumId w:val="0"/>
  </w:num>
  <w:num w:numId="13">
    <w:abstractNumId w:val="5"/>
  </w:num>
  <w:num w:numId="14">
    <w:abstractNumId w:val="3"/>
  </w:num>
  <w:num w:numId="15">
    <w:abstractNumId w:val="10"/>
  </w:num>
  <w:num w:numId="16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8A"/>
    <w:rsid w:val="000C7834"/>
    <w:rsid w:val="000D62F8"/>
    <w:rsid w:val="000E464A"/>
    <w:rsid w:val="00393027"/>
    <w:rsid w:val="0040427A"/>
    <w:rsid w:val="00426500"/>
    <w:rsid w:val="0048166A"/>
    <w:rsid w:val="00597B42"/>
    <w:rsid w:val="005A48F7"/>
    <w:rsid w:val="005F307B"/>
    <w:rsid w:val="006C712F"/>
    <w:rsid w:val="0070499C"/>
    <w:rsid w:val="00792F26"/>
    <w:rsid w:val="007D7390"/>
    <w:rsid w:val="00807879"/>
    <w:rsid w:val="00833D3B"/>
    <w:rsid w:val="00840229"/>
    <w:rsid w:val="008C04A4"/>
    <w:rsid w:val="0099764C"/>
    <w:rsid w:val="009B6D1B"/>
    <w:rsid w:val="00B31DCE"/>
    <w:rsid w:val="00C6748F"/>
    <w:rsid w:val="00EC0008"/>
    <w:rsid w:val="00F05F19"/>
    <w:rsid w:val="00F32F8A"/>
    <w:rsid w:val="00F70F9D"/>
    <w:rsid w:val="00F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E3F10"/>
  <w15:docId w15:val="{52C4EB69-37B8-48C4-B4F0-202A9D3F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8A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unhideWhenUsed/>
    <w:rsid w:val="000C783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0C7834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0C7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C7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E4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4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CFB62149</Template>
  <TotalTime>0</TotalTime>
  <Pages>10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Kulakevich</dc:creator>
  <cp:lastModifiedBy>Artem Kulakevich</cp:lastModifiedBy>
  <cp:revision>2</cp:revision>
  <cp:lastPrinted>2019-03-21T19:02:00Z</cp:lastPrinted>
  <dcterms:created xsi:type="dcterms:W3CDTF">2019-03-21T19:03:00Z</dcterms:created>
  <dcterms:modified xsi:type="dcterms:W3CDTF">2019-03-21T19:03:00Z</dcterms:modified>
</cp:coreProperties>
</file>