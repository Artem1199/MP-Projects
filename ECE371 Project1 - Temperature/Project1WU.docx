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E2" w:rsidRPr="00442B23" w:rsidRDefault="009B26D5">
      <w:pPr>
        <w:rPr>
          <w:rFonts w:ascii="Consolas" w:hAnsi="Consolas"/>
          <w:b/>
          <w:u w:val="single"/>
        </w:rPr>
      </w:pPr>
      <w:r w:rsidRPr="00442B23">
        <w:rPr>
          <w:rFonts w:ascii="Consolas" w:hAnsi="Consolas"/>
          <w:b/>
          <w:u w:val="single"/>
        </w:rPr>
        <w:t>Part I: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Load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to first value in FAHTEMP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Load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to first value in FAHAVG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Load register with counter value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Repeat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Load register with first FAHTEMP value, decrement by 1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Add FAHTEMP value to holding register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Decrement counter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Until counter = 0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Divide holding register by 16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Add carry if any to the holding register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Store the holder register</w:t>
      </w:r>
    </w:p>
    <w:p w:rsidR="009B26D5" w:rsidRPr="00442B23" w:rsidRDefault="009B26D5">
      <w:pPr>
        <w:rPr>
          <w:rFonts w:ascii="Consolas" w:hAnsi="Consolas"/>
        </w:rPr>
      </w:pPr>
    </w:p>
    <w:p w:rsidR="009B26D5" w:rsidRPr="00442B23" w:rsidRDefault="009B26D5">
      <w:pPr>
        <w:rPr>
          <w:rFonts w:ascii="Consolas" w:hAnsi="Consolas"/>
          <w:b/>
          <w:u w:val="single"/>
        </w:rPr>
      </w:pPr>
      <w:r w:rsidRPr="00442B23">
        <w:rPr>
          <w:rFonts w:ascii="Consolas" w:hAnsi="Consolas"/>
          <w:b/>
          <w:u w:val="single"/>
        </w:rPr>
        <w:t>Part II – Attempt II: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Pass in pointer to data and length using R0, R1</w:t>
      </w:r>
    </w:p>
    <w:p w:rsidR="007329A7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Save register to be used in program</w:t>
      </w:r>
      <w:r w:rsidR="007329A7" w:rsidRPr="00442B23">
        <w:rPr>
          <w:rFonts w:ascii="Consolas" w:hAnsi="Consolas"/>
        </w:rPr>
        <w:t xml:space="preserve"> on the stack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Copy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to secondary register (2)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>Copy counter to secondary register (2)</w:t>
      </w:r>
    </w:p>
    <w:p w:rsidR="007329A7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Load first value from data </w:t>
      </w:r>
      <w:proofErr w:type="spellStart"/>
      <w:proofErr w:type="gramStart"/>
      <w:r w:rsidRPr="00442B23">
        <w:rPr>
          <w:rFonts w:ascii="Consolas" w:hAnsi="Consolas"/>
        </w:rPr>
        <w:t>ptr</w:t>
      </w:r>
      <w:proofErr w:type="spellEnd"/>
      <w:r w:rsidR="007329A7" w:rsidRPr="00442B23">
        <w:rPr>
          <w:rFonts w:ascii="Consolas" w:hAnsi="Consolas"/>
        </w:rPr>
        <w:t>(</w:t>
      </w:r>
      <w:proofErr w:type="gramEnd"/>
      <w:r w:rsidR="007329A7" w:rsidRPr="00442B23">
        <w:rPr>
          <w:rFonts w:ascii="Consolas" w:hAnsi="Consolas"/>
        </w:rPr>
        <w:t>1)</w:t>
      </w:r>
      <w:r w:rsidRPr="00442B23">
        <w:rPr>
          <w:rFonts w:ascii="Consolas" w:hAnsi="Consolas"/>
        </w:rPr>
        <w:t xml:space="preserve"> into register, increment data pointer by 1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Subtract </w:t>
      </w:r>
      <w:proofErr w:type="gramStart"/>
      <w:r w:rsidRPr="00442B23">
        <w:rPr>
          <w:rFonts w:ascii="Consolas" w:hAnsi="Consolas"/>
        </w:rPr>
        <w:t>counter</w:t>
      </w:r>
      <w:r w:rsidR="007329A7" w:rsidRPr="00442B23">
        <w:rPr>
          <w:rFonts w:ascii="Consolas" w:hAnsi="Consolas"/>
        </w:rPr>
        <w:t>(</w:t>
      </w:r>
      <w:proofErr w:type="gramEnd"/>
      <w:r w:rsidR="007329A7" w:rsidRPr="00442B23">
        <w:rPr>
          <w:rFonts w:ascii="Consolas" w:hAnsi="Consolas"/>
        </w:rPr>
        <w:t>1)</w:t>
      </w:r>
      <w:r w:rsidRPr="00442B23">
        <w:rPr>
          <w:rFonts w:ascii="Consolas" w:hAnsi="Consolas"/>
        </w:rPr>
        <w:t xml:space="preserve"> by 1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>Repeat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 xml:space="preserve">Load next value from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into </w:t>
      </w:r>
      <w:r w:rsidR="007329A7" w:rsidRPr="00442B23">
        <w:rPr>
          <w:rFonts w:ascii="Consolas" w:hAnsi="Consolas"/>
        </w:rPr>
        <w:t xml:space="preserve">second </w:t>
      </w:r>
      <w:r w:rsidRPr="00442B23">
        <w:rPr>
          <w:rFonts w:ascii="Consolas" w:hAnsi="Consolas"/>
        </w:rPr>
        <w:t>register, increment by 1</w:t>
      </w:r>
    </w:p>
    <w:p w:rsidR="009B26D5" w:rsidRPr="00442B23" w:rsidRDefault="009B26D5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 xml:space="preserve">Compare </w:t>
      </w:r>
      <w:r w:rsidR="007329A7" w:rsidRPr="00442B23">
        <w:rPr>
          <w:rFonts w:ascii="Consolas" w:hAnsi="Consolas"/>
        </w:rPr>
        <w:t>values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Store the largest value back in first register</w:t>
      </w:r>
    </w:p>
    <w:p w:rsidR="00442B23" w:rsidRPr="00442B23" w:rsidRDefault="00442B23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Decrement counter 1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>Until counter = 0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Load first value from data </w:t>
      </w:r>
      <w:proofErr w:type="spellStart"/>
      <w:proofErr w:type="gram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>(</w:t>
      </w:r>
      <w:proofErr w:type="gramEnd"/>
      <w:r w:rsidRPr="00442B23">
        <w:rPr>
          <w:rFonts w:ascii="Consolas" w:hAnsi="Consolas"/>
        </w:rPr>
        <w:t>2) into register, increment data pointer by 1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Subtract </w:t>
      </w:r>
      <w:proofErr w:type="gramStart"/>
      <w:r w:rsidRPr="00442B23">
        <w:rPr>
          <w:rFonts w:ascii="Consolas" w:hAnsi="Consolas"/>
        </w:rPr>
        <w:t>counter(</w:t>
      </w:r>
      <w:proofErr w:type="gramEnd"/>
      <w:r w:rsidRPr="00442B23">
        <w:rPr>
          <w:rFonts w:ascii="Consolas" w:hAnsi="Consolas"/>
        </w:rPr>
        <w:t>2) by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Repeat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 xml:space="preserve"> Load next value from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into second register, increment by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lastRenderedPageBreak/>
        <w:tab/>
        <w:t>Compare values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Store the</w:t>
      </w:r>
      <w:r w:rsidRPr="00442B23">
        <w:rPr>
          <w:rFonts w:ascii="Consolas" w:hAnsi="Consolas"/>
        </w:rPr>
        <w:t xml:space="preserve"> smallest</w:t>
      </w:r>
      <w:r w:rsidRPr="00442B23">
        <w:rPr>
          <w:rFonts w:ascii="Consolas" w:hAnsi="Consolas"/>
        </w:rPr>
        <w:t xml:space="preserve"> value back in first register</w:t>
      </w:r>
    </w:p>
    <w:p w:rsidR="00442B23" w:rsidRPr="00442B23" w:rsidRDefault="00442B23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Decrement counter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Until counter = 0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>Restore Stack</w:t>
      </w:r>
    </w:p>
    <w:p w:rsidR="007329A7" w:rsidRPr="00442B23" w:rsidRDefault="007329A7">
      <w:pPr>
        <w:rPr>
          <w:rFonts w:ascii="Consolas" w:hAnsi="Consolas"/>
        </w:rPr>
      </w:pPr>
      <w:r w:rsidRPr="00442B23">
        <w:rPr>
          <w:rFonts w:ascii="Consolas" w:hAnsi="Consolas"/>
        </w:rPr>
        <w:t>Carry min max values out using R2 and R3</w:t>
      </w:r>
    </w:p>
    <w:p w:rsidR="007329A7" w:rsidRPr="00442B23" w:rsidRDefault="007329A7">
      <w:pPr>
        <w:rPr>
          <w:rFonts w:ascii="Consolas" w:hAnsi="Consolas"/>
        </w:rPr>
      </w:pPr>
    </w:p>
    <w:p w:rsidR="007329A7" w:rsidRPr="00442B23" w:rsidRDefault="007329A7">
      <w:pPr>
        <w:rPr>
          <w:rFonts w:ascii="Consolas" w:hAnsi="Consolas"/>
          <w:b/>
          <w:u w:val="single"/>
        </w:rPr>
      </w:pPr>
      <w:r w:rsidRPr="00442B23">
        <w:rPr>
          <w:rFonts w:ascii="Consolas" w:hAnsi="Consolas"/>
          <w:b/>
          <w:u w:val="single"/>
        </w:rPr>
        <w:t>Part II – Attempt III: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Pass in pointer to data and length using R0, R1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Save register to be used in program on the stack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Load first value from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into register, increment data pointer by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 xml:space="preserve">Copy first value from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into secondary register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Subtract counter</w:t>
      </w:r>
      <w:r w:rsidRPr="00442B23">
        <w:rPr>
          <w:rFonts w:ascii="Consolas" w:hAnsi="Consolas"/>
        </w:rPr>
        <w:t xml:space="preserve"> </w:t>
      </w:r>
      <w:r w:rsidRPr="00442B23">
        <w:rPr>
          <w:rFonts w:ascii="Consolas" w:hAnsi="Consolas"/>
        </w:rPr>
        <w:t>by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Repeat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 xml:space="preserve">Load next value from data </w:t>
      </w:r>
      <w:proofErr w:type="spellStart"/>
      <w:r w:rsidRPr="00442B23">
        <w:rPr>
          <w:rFonts w:ascii="Consolas" w:hAnsi="Consolas"/>
        </w:rPr>
        <w:t>ptr</w:t>
      </w:r>
      <w:proofErr w:type="spellEnd"/>
      <w:r w:rsidRPr="00442B23">
        <w:rPr>
          <w:rFonts w:ascii="Consolas" w:hAnsi="Consolas"/>
        </w:rPr>
        <w:t xml:space="preserve"> into second register, increment by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Compare values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Store the largest value back in first register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Compare values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Store the smallest value back in the second register</w:t>
      </w:r>
    </w:p>
    <w:p w:rsidR="00442B23" w:rsidRPr="00442B23" w:rsidRDefault="00442B23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ab/>
        <w:t>Decrement counter 1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Until counter = 0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Restore Stack</w:t>
      </w:r>
    </w:p>
    <w:p w:rsidR="007329A7" w:rsidRPr="00442B23" w:rsidRDefault="007329A7" w:rsidP="007329A7">
      <w:pPr>
        <w:rPr>
          <w:rFonts w:ascii="Consolas" w:hAnsi="Consolas"/>
        </w:rPr>
      </w:pPr>
      <w:r w:rsidRPr="00442B23">
        <w:rPr>
          <w:rFonts w:ascii="Consolas" w:hAnsi="Consolas"/>
        </w:rPr>
        <w:t>Carry min max values out using R2 and R3</w:t>
      </w:r>
    </w:p>
    <w:p w:rsidR="007329A7" w:rsidRPr="00442B23" w:rsidRDefault="007329A7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>
      <w:pPr>
        <w:rPr>
          <w:rFonts w:ascii="Consolas" w:hAnsi="Consolas"/>
          <w:u w:val="single"/>
        </w:rPr>
      </w:pPr>
    </w:p>
    <w:p w:rsidR="00442B23" w:rsidRPr="00442B23" w:rsidRDefault="00442B23" w:rsidP="00B2247A">
      <w:pPr>
        <w:pStyle w:val="Heading1"/>
      </w:pPr>
      <w:r w:rsidRPr="00442B23">
        <w:lastRenderedPageBreak/>
        <w:t>Breakdown of compare</w:t>
      </w:r>
    </w:p>
    <w:p w:rsidR="00442B23" w:rsidRPr="00442B23" w:rsidRDefault="00442B23">
      <w:pPr>
        <w:rPr>
          <w:rFonts w:ascii="Consolas" w:hAnsi="Consolas" w:cs="Times New Roman"/>
        </w:rPr>
      </w:pPr>
      <w:r w:rsidRPr="00442B23">
        <w:rPr>
          <w:rFonts w:ascii="Consolas" w:hAnsi="Consolas" w:cs="Times New Roman"/>
        </w:rPr>
        <w:t>R4 is always holding values from the data array, R2 holds the largest to be seen:</w:t>
      </w:r>
    </w:p>
    <w:p w:rsidR="00442B23" w:rsidRPr="00442B23" w:rsidRDefault="00442B23">
      <w:pPr>
        <w:rPr>
          <w:rFonts w:ascii="Consolas" w:hAnsi="Consolas"/>
        </w:rPr>
      </w:pPr>
      <w:r w:rsidRPr="00442B23">
        <w:rPr>
          <w:rFonts w:ascii="Consolas" w:hAnsi="Consolas"/>
        </w:rPr>
        <w:tab/>
      </w:r>
      <w:r w:rsidRPr="00442B23">
        <w:rPr>
          <w:rFonts w:ascii="Consolas" w:hAnsi="Consolas"/>
        </w:rPr>
        <w:tab/>
        <w:t>CMP R2, R4</w:t>
      </w:r>
    </w:p>
    <w:p w:rsidR="00442B23" w:rsidRPr="00442B23" w:rsidRDefault="00442B23">
      <w:pPr>
        <w:rPr>
          <w:rFonts w:ascii="Consolas" w:hAnsi="Consolas"/>
        </w:rPr>
      </w:pPr>
      <w:r w:rsidRPr="00442B23">
        <w:rPr>
          <w:rFonts w:ascii="Consolas" w:hAnsi="Consolas"/>
        </w:rPr>
        <w:tab/>
      </w:r>
      <w:r w:rsidRPr="00442B23">
        <w:rPr>
          <w:rFonts w:ascii="Consolas" w:hAnsi="Consolas"/>
        </w:rPr>
        <w:tab/>
        <w:t>MOVMI R2, R4</w:t>
      </w:r>
    </w:p>
    <w:p w:rsidR="00442B23" w:rsidRPr="00442B23" w:rsidRDefault="00442B23">
      <w:pPr>
        <w:rPr>
          <w:rFonts w:ascii="Consolas" w:hAnsi="Consolas" w:cs="Times New Roman"/>
        </w:rPr>
      </w:pPr>
      <w:r w:rsidRPr="00442B23">
        <w:rPr>
          <w:rFonts w:ascii="Consolas" w:hAnsi="Consolas" w:cs="Times New Roman"/>
        </w:rPr>
        <w:t>If R2 &gt; R4, then Z = 0, N = 0, MOVMI DOES NOT trigger, R2 is saved</w:t>
      </w:r>
    </w:p>
    <w:p w:rsidR="00442B23" w:rsidRPr="00442B23" w:rsidRDefault="00442B23">
      <w:pPr>
        <w:rPr>
          <w:rFonts w:ascii="Consolas" w:hAnsi="Consolas" w:cs="Times New Roman"/>
        </w:rPr>
      </w:pPr>
      <w:r w:rsidRPr="00442B23">
        <w:rPr>
          <w:rFonts w:ascii="Consolas" w:hAnsi="Consolas" w:cs="Times New Roman"/>
        </w:rPr>
        <w:t>If R2 &lt; R4, then Z = 0, N = 1, MOVMI triggers, R4 is saved over R2</w:t>
      </w:r>
    </w:p>
    <w:p w:rsidR="00442B23" w:rsidRPr="00442B23" w:rsidRDefault="00442B23">
      <w:pPr>
        <w:rPr>
          <w:rFonts w:ascii="Consolas" w:hAnsi="Consolas" w:cs="Times New Roman"/>
        </w:rPr>
      </w:pPr>
      <w:r w:rsidRPr="00442B23">
        <w:rPr>
          <w:rFonts w:ascii="Consolas" w:hAnsi="Consolas" w:cs="Times New Roman"/>
        </w:rPr>
        <w:t>If R2 = R4, then it doesn’t matter if MOVMI occurs or not</w:t>
      </w:r>
    </w:p>
    <w:p w:rsidR="00442B23" w:rsidRDefault="00442B23">
      <w:pPr>
        <w:rPr>
          <w:rFonts w:ascii="Consolas" w:hAnsi="Consolas" w:cs="Times New Roman"/>
        </w:rPr>
      </w:pPr>
      <w:r w:rsidRPr="00442B23">
        <w:rPr>
          <w:rFonts w:ascii="Consolas" w:hAnsi="Consolas" w:cs="Times New Roman"/>
        </w:rPr>
        <w:t>This works the exact same way to save the smallest value, but PL is used instead which is the opposite of MI, so it saves all small</w:t>
      </w:r>
      <w:r>
        <w:rPr>
          <w:rFonts w:ascii="Consolas" w:hAnsi="Consolas" w:cs="Times New Roman"/>
        </w:rPr>
        <w:t>er</w:t>
      </w:r>
      <w:r w:rsidRPr="00442B23">
        <w:rPr>
          <w:rFonts w:ascii="Consolas" w:hAnsi="Consolas" w:cs="Times New Roman"/>
        </w:rPr>
        <w:t xml:space="preserve"> values.</w:t>
      </w:r>
    </w:p>
    <w:p w:rsidR="00442B23" w:rsidRDefault="00442B23" w:rsidP="00B2247A">
      <w:pPr>
        <w:pStyle w:val="Heading1"/>
      </w:pPr>
      <w:r w:rsidRPr="00B2247A">
        <w:t>Stack Breakdown</w:t>
      </w:r>
    </w:p>
    <w:p w:rsidR="00B2247A" w:rsidRPr="00B2247A" w:rsidRDefault="00B2247A" w:rsidP="00B2247A"/>
    <w:p w:rsidR="00442B23" w:rsidRDefault="005F5D19">
      <w:pPr>
        <w:rPr>
          <w:rFonts w:ascii="Consolas" w:hAnsi="Consolas" w:cs="Times New Roman"/>
          <w:u w:val="single"/>
        </w:rPr>
      </w:pPr>
      <w:r>
        <w:rPr>
          <w:rFonts w:ascii="Consolas" w:hAnsi="Consolas" w:cs="Times New Roman"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227965</wp:posOffset>
                </wp:positionV>
                <wp:extent cx="3171825" cy="666750"/>
                <wp:effectExtent l="38100" t="0" r="2857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666750"/>
                          <a:chOff x="0" y="0"/>
                          <a:chExt cx="3171825" cy="666750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0" y="55245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9525" y="152400"/>
                            <a:ext cx="76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0" y="400050"/>
                            <a:ext cx="21240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D19" w:rsidRDefault="005F5D19">
                              <w:r>
                                <w:t>Before push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0"/>
                            <a:ext cx="212407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5D19" w:rsidRDefault="005F5D19" w:rsidP="005F5D19">
                              <w:r>
                                <w:t>After Push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17.75pt;margin-top:17.95pt;width:249.75pt;height:52.5pt;z-index:251665408" coordsize="31718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552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" strokecolor="#ed7d31 [3205]" strokeweight="1.5pt">
                  <v:stroke endarrow="block" joinstyle="miter"/>
                </v:shape>
                <v:shape id="Straight Arrow Connector 3" o:spid="_x0000_s1028" type="#_x0000_t32" style="position:absolute;left:95;top:152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" strokecolor="#ed7d31 [3205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10477;top:4000;width:212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5F5D19" w:rsidRDefault="005F5D19">
                        <w:r>
                          <w:t>Before push</w:t>
                        </w:r>
                      </w:p>
                    </w:txbxContent>
                  </v:textbox>
                </v:shape>
                <v:shape id="_x0000_s1030" type="#_x0000_t202" style="position:absolute;left:10382;width:2124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5F5D19" w:rsidRDefault="005F5D19" w:rsidP="005F5D19">
                        <w:r>
                          <w:t>After Push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2B23">
        <w:rPr>
          <w:rFonts w:ascii="Consolas" w:hAnsi="Consolas" w:cs="Times New Roman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35pt">
            <v:imagedata r:id="rId5" o:title="Stacktest R4-3 R1-2 R0-1"/>
          </v:shape>
        </w:pict>
      </w:r>
    </w:p>
    <w:p w:rsidR="005F5D19" w:rsidRDefault="005F5D1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Here I tested the stack using the values 0x03, 0x02, 0x01.</w:t>
      </w:r>
    </w:p>
    <w:p w:rsidR="005F5D19" w:rsidRDefault="005F5D19" w:rsidP="005F5D19">
      <w:pPr>
        <w:ind w:left="1440"/>
        <w:rPr>
          <w:rFonts w:ascii="Consolas" w:hAnsi="Consolas" w:cs="Times New Roman"/>
        </w:rPr>
      </w:pPr>
      <w:r>
        <w:rPr>
          <w:rFonts w:ascii="Consolas" w:hAnsi="Consolas" w:cs="Times New Roman"/>
        </w:rPr>
        <w:t>R4 = 0x03</w:t>
      </w:r>
    </w:p>
    <w:p w:rsidR="005F5D19" w:rsidRDefault="005F5D19" w:rsidP="005F5D19">
      <w:pPr>
        <w:ind w:left="1440"/>
        <w:rPr>
          <w:rFonts w:ascii="Consolas" w:hAnsi="Consolas" w:cs="Times New Roman"/>
        </w:rPr>
      </w:pPr>
      <w:r>
        <w:rPr>
          <w:rFonts w:ascii="Consolas" w:hAnsi="Consolas" w:cs="Times New Roman"/>
        </w:rPr>
        <w:t>R1 = 0x02</w:t>
      </w:r>
    </w:p>
    <w:p w:rsidR="005F5D19" w:rsidRDefault="005F5D19" w:rsidP="005F5D19">
      <w:pPr>
        <w:ind w:left="1440"/>
        <w:rPr>
          <w:rFonts w:ascii="Consolas" w:hAnsi="Consolas" w:cs="Times New Roman"/>
        </w:rPr>
      </w:pPr>
      <w:r>
        <w:rPr>
          <w:rFonts w:ascii="Consolas" w:hAnsi="Consolas" w:cs="Times New Roman"/>
        </w:rPr>
        <w:t>R0 = 0x01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988"/>
        <w:gridCol w:w="1530"/>
        <w:gridCol w:w="900"/>
      </w:tblGrid>
      <w:tr w:rsidR="005F5D19" w:rsidTr="005F5D19">
        <w:trPr>
          <w:jc w:val="center"/>
        </w:trPr>
        <w:tc>
          <w:tcPr>
            <w:tcW w:w="2337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Before Push</w:t>
            </w:r>
          </w:p>
        </w:tc>
        <w:tc>
          <w:tcPr>
            <w:tcW w:w="988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0x224</w:t>
            </w:r>
          </w:p>
        </w:tc>
        <w:tc>
          <w:tcPr>
            <w:tcW w:w="153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0000000000</w:t>
            </w:r>
          </w:p>
        </w:tc>
        <w:tc>
          <w:tcPr>
            <w:tcW w:w="90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</w:p>
        </w:tc>
      </w:tr>
      <w:tr w:rsidR="005F5D19" w:rsidTr="005F5D19">
        <w:trPr>
          <w:jc w:val="center"/>
        </w:trPr>
        <w:tc>
          <w:tcPr>
            <w:tcW w:w="2337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</w:p>
        </w:tc>
        <w:tc>
          <w:tcPr>
            <w:tcW w:w="988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0x220</w:t>
            </w:r>
          </w:p>
        </w:tc>
        <w:tc>
          <w:tcPr>
            <w:tcW w:w="153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0x03</w:t>
            </w:r>
          </w:p>
        </w:tc>
        <w:tc>
          <w:tcPr>
            <w:tcW w:w="90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R4</w:t>
            </w:r>
          </w:p>
        </w:tc>
      </w:tr>
      <w:tr w:rsidR="005F5D19" w:rsidTr="005F5D19">
        <w:trPr>
          <w:jc w:val="center"/>
        </w:trPr>
        <w:tc>
          <w:tcPr>
            <w:tcW w:w="2337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</w:p>
        </w:tc>
        <w:tc>
          <w:tcPr>
            <w:tcW w:w="988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0x20c</w:t>
            </w:r>
          </w:p>
        </w:tc>
        <w:tc>
          <w:tcPr>
            <w:tcW w:w="153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0x02</w:t>
            </w:r>
          </w:p>
        </w:tc>
        <w:tc>
          <w:tcPr>
            <w:tcW w:w="90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R1</w:t>
            </w:r>
          </w:p>
        </w:tc>
      </w:tr>
      <w:tr w:rsidR="005F5D19" w:rsidTr="005F5D19">
        <w:trPr>
          <w:jc w:val="center"/>
        </w:trPr>
        <w:tc>
          <w:tcPr>
            <w:tcW w:w="2337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After Push</w:t>
            </w:r>
          </w:p>
        </w:tc>
        <w:tc>
          <w:tcPr>
            <w:tcW w:w="988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0x218</w:t>
            </w:r>
          </w:p>
        </w:tc>
        <w:tc>
          <w:tcPr>
            <w:tcW w:w="153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0x01</w:t>
            </w:r>
          </w:p>
        </w:tc>
        <w:tc>
          <w:tcPr>
            <w:tcW w:w="90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R2</w:t>
            </w:r>
          </w:p>
        </w:tc>
      </w:tr>
      <w:tr w:rsidR="005F5D19" w:rsidTr="005F5D19">
        <w:trPr>
          <w:jc w:val="center"/>
        </w:trPr>
        <w:tc>
          <w:tcPr>
            <w:tcW w:w="2337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</w:p>
        </w:tc>
        <w:tc>
          <w:tcPr>
            <w:tcW w:w="988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0x214</w:t>
            </w:r>
          </w:p>
        </w:tc>
        <w:tc>
          <w:tcPr>
            <w:tcW w:w="153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0000000000</w:t>
            </w:r>
          </w:p>
        </w:tc>
        <w:tc>
          <w:tcPr>
            <w:tcW w:w="900" w:type="dxa"/>
          </w:tcPr>
          <w:p w:rsidR="005F5D19" w:rsidRDefault="005F5D19" w:rsidP="005F5D19">
            <w:pPr>
              <w:rPr>
                <w:rFonts w:ascii="Consolas" w:hAnsi="Consolas" w:cs="Times New Roman"/>
              </w:rPr>
            </w:pPr>
          </w:p>
        </w:tc>
      </w:tr>
    </w:tbl>
    <w:p w:rsidR="005F5D19" w:rsidRDefault="005F5D19" w:rsidP="005F5D19">
      <w:pPr>
        <w:rPr>
          <w:rFonts w:ascii="Consolas" w:hAnsi="Consolas" w:cs="Times New Roman"/>
        </w:rPr>
      </w:pPr>
    </w:p>
    <w:p w:rsidR="005F5D19" w:rsidRPr="005F5D19" w:rsidRDefault="005F5D19" w:rsidP="005F5D19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Stack started at 0x124, added 0x100, since I’m using FD, the first spot 0x224 is empty, and the stack ends up pointing to 0x218.</w:t>
      </w:r>
    </w:p>
    <w:p w:rsidR="00442B23" w:rsidRDefault="00442B23">
      <w:pPr>
        <w:rPr>
          <w:rFonts w:ascii="Consolas" w:hAnsi="Consolas"/>
        </w:rPr>
      </w:pPr>
    </w:p>
    <w:p w:rsidR="00B2247A" w:rsidRPr="00442B23" w:rsidRDefault="00B2247A">
      <w:pPr>
        <w:rPr>
          <w:rFonts w:ascii="Consolas" w:hAnsi="Consolas"/>
        </w:rPr>
      </w:pPr>
    </w:p>
    <w:p w:rsidR="00442B23" w:rsidRDefault="00442B23">
      <w:pPr>
        <w:rPr>
          <w:rFonts w:ascii="Consolas" w:hAnsi="Consolas"/>
        </w:rPr>
      </w:pPr>
    </w:p>
    <w:p w:rsidR="005F5D19" w:rsidRDefault="005F5D19" w:rsidP="00B2247A">
      <w:pPr>
        <w:pStyle w:val="Heading1"/>
      </w:pPr>
      <w:r w:rsidRPr="005F5D19">
        <w:t>Output Value Breakdown</w:t>
      </w:r>
    </w:p>
    <w:p w:rsidR="005F5D19" w:rsidRDefault="005F5D19">
      <w:pPr>
        <w:rPr>
          <w:rFonts w:ascii="Consolas" w:hAnsi="Consolas"/>
          <w:u w:val="single"/>
        </w:rPr>
      </w:pPr>
      <w:r w:rsidRPr="005F5D1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9AC5CD" wp14:editId="35A34182">
                <wp:simplePos x="0" y="0"/>
                <wp:positionH relativeFrom="column">
                  <wp:posOffset>1247775</wp:posOffset>
                </wp:positionH>
                <wp:positionV relativeFrom="paragraph">
                  <wp:posOffset>845820</wp:posOffset>
                </wp:positionV>
                <wp:extent cx="457200" cy="2857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19" w:rsidRPr="005F5D19" w:rsidRDefault="005F5D19" w:rsidP="005F5D19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5CD" id="Text Box 2" o:spid="_x0000_s1031" type="#_x0000_t202" style="position:absolute;margin-left:98.25pt;margin-top:66.6pt;width:36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" filled="f" stroked="f">
                <v:textbox>
                  <w:txbxContent>
                    <w:p w:rsidR="005F5D19" w:rsidRPr="005F5D19" w:rsidRDefault="005F5D19" w:rsidP="005F5D19">
                      <w:pPr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Pr="005F5D1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AC5CD" wp14:editId="35A34182">
                <wp:simplePos x="0" y="0"/>
                <wp:positionH relativeFrom="column">
                  <wp:posOffset>1266825</wp:posOffset>
                </wp:positionH>
                <wp:positionV relativeFrom="paragraph">
                  <wp:posOffset>693420</wp:posOffset>
                </wp:positionV>
                <wp:extent cx="457200" cy="2857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19" w:rsidRPr="005F5D19" w:rsidRDefault="005F5D19" w:rsidP="005F5D19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5CD" id="_x0000_s1032" type="#_x0000_t202" style="position:absolute;margin-left:99.75pt;margin-top:54.6pt;width:36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" filled="f" stroked="f">
                <v:textbox>
                  <w:txbxContent>
                    <w:p w:rsidR="005F5D19" w:rsidRPr="005F5D19" w:rsidRDefault="005F5D19" w:rsidP="005F5D19">
                      <w:pPr>
                        <w:jc w:val="both"/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F5D1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979170</wp:posOffset>
                </wp:positionV>
                <wp:extent cx="457200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D19" w:rsidRPr="005F5D19" w:rsidRDefault="005F5D19" w:rsidP="005F5D19">
                            <w:pPr>
                              <w:jc w:val="both"/>
                              <w:rPr>
                                <w:color w:val="FF0000"/>
                              </w:rPr>
                            </w:pPr>
                            <w:r w:rsidRPr="005F5D19">
                              <w:rPr>
                                <w:color w:val="FF0000"/>
                              </w:rPr>
                              <w:t>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99pt;margin-top:77.1pt;width:36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" filled="f" stroked="f">
                <v:textbox>
                  <w:txbxContent>
                    <w:p w:rsidR="005F5D19" w:rsidRPr="005F5D19" w:rsidRDefault="005F5D19" w:rsidP="005F5D19">
                      <w:pPr>
                        <w:jc w:val="both"/>
                        <w:rPr>
                          <w:color w:val="FF0000"/>
                        </w:rPr>
                      </w:pPr>
                      <w:r w:rsidRPr="005F5D19">
                        <w:rPr>
                          <w:color w:val="FF0000"/>
                        </w:rPr>
                        <w:t>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u w:val="single"/>
        </w:rPr>
        <w:pict>
          <v:shape id="_x0000_i1028" type="#_x0000_t75" style="width:148.5pt;height:133.5pt">
            <v:imagedata r:id="rId6" o:title="Maxminavg"/>
          </v:shape>
        </w:pict>
      </w:r>
    </w:p>
    <w:p w:rsidR="005F5D19" w:rsidRDefault="005F5D19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000"/>
        <w:gridCol w:w="3735"/>
      </w:tblGrid>
      <w:tr w:rsidR="00B2247A" w:rsidTr="00B2247A">
        <w:tc>
          <w:tcPr>
            <w:tcW w:w="161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 Values</w:t>
            </w:r>
          </w:p>
        </w:tc>
        <w:tc>
          <w:tcPr>
            <w:tcW w:w="7735" w:type="dxa"/>
            <w:gridSpan w:val="2"/>
          </w:tcPr>
          <w:p w:rsidR="00B2247A" w:rsidRDefault="00B2247A">
            <w:pPr>
              <w:rPr>
                <w:rFonts w:ascii="Consolas" w:hAnsi="Consolas"/>
              </w:rPr>
            </w:pPr>
            <w:r w:rsidRPr="00B224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1, 2, 3, 4, 5, 6, 7, 8, 9, 10, 11, 12, 13, 14, 15, 16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>
            <w:pPr>
              <w:rPr>
                <w:rFonts w:ascii="Consolas" w:hAnsi="Consolas"/>
              </w:rPr>
            </w:pPr>
          </w:p>
        </w:tc>
        <w:tc>
          <w:tcPr>
            <w:tcW w:w="4000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Result</w:t>
            </w:r>
          </w:p>
        </w:tc>
        <w:tc>
          <w:tcPr>
            <w:tcW w:w="373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Output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4000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8.5</w:t>
            </w:r>
          </w:p>
        </w:tc>
        <w:tc>
          <w:tcPr>
            <w:tcW w:w="373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</w:t>
            </w:r>
          </w:p>
        </w:tc>
        <w:tc>
          <w:tcPr>
            <w:tcW w:w="4000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373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</w:t>
            </w:r>
          </w:p>
        </w:tc>
        <w:tc>
          <w:tcPr>
            <w:tcW w:w="4000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735" w:type="dxa"/>
          </w:tcPr>
          <w:p w:rsidR="00B2247A" w:rsidRDefault="00B224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 w:rsidR="00B2247A" w:rsidRDefault="00C01DBB">
      <w:pPr>
        <w:rPr>
          <w:rFonts w:ascii="Consolas" w:hAnsi="Consolas"/>
        </w:rPr>
      </w:pPr>
      <w:r>
        <w:rPr>
          <w:rFonts w:ascii="Consolas" w:hAnsi="Consolas"/>
        </w:rPr>
        <w:pict>
          <v:shape id="_x0000_i1033" type="#_x0000_t75" style="width:152.25pt;height:138.75pt">
            <v:imagedata r:id="rId7" o:title="Test2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000"/>
        <w:gridCol w:w="3735"/>
      </w:tblGrid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 Values</w:t>
            </w:r>
          </w:p>
        </w:tc>
        <w:tc>
          <w:tcPr>
            <w:tcW w:w="7735" w:type="dxa"/>
            <w:gridSpan w:val="2"/>
          </w:tcPr>
          <w:p w:rsidR="00B2247A" w:rsidRPr="00B2247A" w:rsidRDefault="00B2247A" w:rsidP="003E29F6">
            <w:pPr>
              <w:rPr>
                <w:rFonts w:ascii="Consolas" w:hAnsi="Consolas"/>
                <w:color w:val="000000" w:themeColor="text1"/>
              </w:rPr>
            </w:pPr>
            <w:r w:rsidRPr="00B2247A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0, 0, 0, 0, 0, 0, 0, 0, 0, 0, 0, 0, 0, 0, 0, 0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Result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Output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:rsidR="00B2247A" w:rsidRDefault="00C01DBB">
      <w:pPr>
        <w:rPr>
          <w:rFonts w:ascii="Consolas" w:hAnsi="Consolas"/>
        </w:rPr>
      </w:pPr>
      <w:r>
        <w:rPr>
          <w:rFonts w:ascii="Consolas" w:hAnsi="Consolas"/>
        </w:rPr>
        <w:lastRenderedPageBreak/>
        <w:pict>
          <v:shape id="_x0000_i1032" type="#_x0000_t75" style="width:150.75pt;height:151.5pt">
            <v:imagedata r:id="rId8" o:title="Test3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000"/>
        <w:gridCol w:w="3735"/>
      </w:tblGrid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 Values</w:t>
            </w:r>
          </w:p>
        </w:tc>
        <w:tc>
          <w:tcPr>
            <w:tcW w:w="7735" w:type="dxa"/>
            <w:gridSpan w:val="2"/>
          </w:tcPr>
          <w:p w:rsidR="00B2247A" w:rsidRDefault="00C01DBB" w:rsidP="003E29F6">
            <w:pPr>
              <w:rPr>
                <w:rFonts w:ascii="Consolas" w:hAnsi="Consolas"/>
              </w:rPr>
            </w:pPr>
            <w:r w:rsidRPr="00C01DBB">
              <w:rPr>
                <w:rFonts w:ascii="Consolas" w:hAnsi="Consolas" w:cs="Consolas"/>
                <w:color w:val="000000"/>
                <w:sz w:val="20"/>
                <w:szCs w:val="20"/>
              </w:rPr>
              <w:t>125, 125, 125, 125, 125, 12, 125, 125, 125, 125, 125, 125, 11, 125, 125, 125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Result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Output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4000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110.8</w:t>
            </w:r>
          </w:p>
        </w:tc>
        <w:tc>
          <w:tcPr>
            <w:tcW w:w="3735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111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</w:t>
            </w:r>
          </w:p>
        </w:tc>
        <w:tc>
          <w:tcPr>
            <w:tcW w:w="4000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</w:t>
            </w:r>
          </w:p>
        </w:tc>
        <w:tc>
          <w:tcPr>
            <w:tcW w:w="3735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</w:t>
            </w:r>
          </w:p>
        </w:tc>
        <w:tc>
          <w:tcPr>
            <w:tcW w:w="4000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3735" w:type="dxa"/>
          </w:tcPr>
          <w:p w:rsidR="00B2247A" w:rsidRDefault="00C01DBB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:rsidR="00B2247A" w:rsidRDefault="00B2247A">
      <w:pPr>
        <w:rPr>
          <w:rFonts w:ascii="Consolas" w:hAnsi="Consolas"/>
        </w:rPr>
      </w:pPr>
    </w:p>
    <w:p w:rsidR="00B2247A" w:rsidRDefault="00B2247A">
      <w:pPr>
        <w:rPr>
          <w:rFonts w:ascii="Consolas" w:hAnsi="Consolas"/>
        </w:rPr>
      </w:pPr>
      <w:r>
        <w:rPr>
          <w:rFonts w:ascii="Consolas" w:hAnsi="Consolas"/>
        </w:rPr>
        <w:pict>
          <v:shape id="_x0000_i1031" type="#_x0000_t75" style="width:152.25pt;height:146.25pt">
            <v:imagedata r:id="rId9" o:title="Test4"/>
          </v:shape>
        </w:pict>
      </w:r>
    </w:p>
    <w:p w:rsidR="00B2247A" w:rsidRDefault="00B2247A">
      <w:pPr>
        <w:rPr>
          <w:rFonts w:ascii="Consolas" w:hAnsi="Consola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000"/>
        <w:gridCol w:w="3735"/>
      </w:tblGrid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 Values</w:t>
            </w:r>
          </w:p>
        </w:tc>
        <w:tc>
          <w:tcPr>
            <w:tcW w:w="7735" w:type="dxa"/>
            <w:gridSpan w:val="2"/>
          </w:tcPr>
          <w:p w:rsidR="00B2247A" w:rsidRDefault="00B2247A" w:rsidP="003E29F6">
            <w:pPr>
              <w:rPr>
                <w:rFonts w:ascii="Consolas" w:hAnsi="Consolas"/>
              </w:rPr>
            </w:pPr>
            <w:r w:rsidRPr="00B2247A">
              <w:rPr>
                <w:rFonts w:ascii="Consolas" w:hAnsi="Consolas" w:cs="Consolas"/>
                <w:color w:val="000000"/>
                <w:sz w:val="20"/>
                <w:szCs w:val="20"/>
              </w:rPr>
              <w:t>125, 125, 125, 125, 125, 11, 125, 125, 125, 125, 125, 125, 4, 125, 125, 125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Expected Result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Program Output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110.31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110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125</w:t>
            </w:r>
          </w:p>
        </w:tc>
      </w:tr>
      <w:tr w:rsidR="00B2247A" w:rsidTr="00B2247A">
        <w:tc>
          <w:tcPr>
            <w:tcW w:w="161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</w:t>
            </w:r>
          </w:p>
        </w:tc>
        <w:tc>
          <w:tcPr>
            <w:tcW w:w="4000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735" w:type="dxa"/>
          </w:tcPr>
          <w:p w:rsidR="00B2247A" w:rsidRDefault="00B2247A" w:rsidP="003E29F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:rsidR="00B2247A" w:rsidRDefault="00B2247A">
      <w:pPr>
        <w:rPr>
          <w:rFonts w:ascii="Consolas" w:hAnsi="Consolas"/>
        </w:rPr>
      </w:pPr>
    </w:p>
    <w:p w:rsidR="00B2247A" w:rsidRDefault="00B2247A">
      <w:pPr>
        <w:rPr>
          <w:rFonts w:ascii="Consolas" w:hAnsi="Consolas"/>
        </w:rPr>
      </w:pPr>
    </w:p>
    <w:p w:rsidR="00B2247A" w:rsidRDefault="00B2247A">
      <w:pPr>
        <w:rPr>
          <w:rFonts w:ascii="Consolas" w:hAnsi="Consolas"/>
        </w:rPr>
      </w:pPr>
    </w:p>
    <w:p w:rsidR="00B2247A" w:rsidRDefault="00B2247A">
      <w:pPr>
        <w:rPr>
          <w:rFonts w:ascii="Consolas" w:hAnsi="Consolas"/>
        </w:rPr>
      </w:pPr>
    </w:p>
    <w:p w:rsidR="00B2247A" w:rsidRDefault="00B2247A">
      <w:pPr>
        <w:rPr>
          <w:rFonts w:ascii="Consolas" w:hAnsi="Consolas"/>
        </w:rPr>
      </w:pPr>
    </w:p>
    <w:p w:rsidR="005F5D19" w:rsidRPr="005F5D19" w:rsidRDefault="005F5D19">
      <w:pPr>
        <w:rPr>
          <w:rFonts w:ascii="Consolas" w:hAnsi="Consolas"/>
        </w:rPr>
      </w:pPr>
    </w:p>
    <w:sectPr w:rsidR="005F5D19" w:rsidRPr="005F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D5"/>
    <w:rsid w:val="00442B23"/>
    <w:rsid w:val="005F5D19"/>
    <w:rsid w:val="007329A7"/>
    <w:rsid w:val="009B26D5"/>
    <w:rsid w:val="00B2247A"/>
    <w:rsid w:val="00C01DBB"/>
    <w:rsid w:val="00E244A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71CF"/>
  <w15:chartTrackingRefBased/>
  <w15:docId w15:val="{4A13F9B8-ECAC-4AAE-8354-056F27A2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4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4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7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7A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224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7A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22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224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B22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B695-7086-4746-9BF0-43B9793C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E0F1349A</Template>
  <TotalTime>55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Kulakevich</dc:creator>
  <cp:keywords/>
  <dc:description/>
  <cp:lastModifiedBy>Artem Kulakevich</cp:lastModifiedBy>
  <cp:revision>1</cp:revision>
  <dcterms:created xsi:type="dcterms:W3CDTF">2018-11-14T01:54:00Z</dcterms:created>
  <dcterms:modified xsi:type="dcterms:W3CDTF">2018-11-14T02:49:00Z</dcterms:modified>
</cp:coreProperties>
</file>